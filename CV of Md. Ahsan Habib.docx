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FD" w:rsidRPr="003223CC" w:rsidRDefault="00724F2E">
      <w:pPr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3223CC"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500544" behindDoc="0" locked="0" layoutInCell="1" allowOverlap="1" wp14:anchorId="43D041E6" wp14:editId="277CFF54">
                <wp:simplePos x="0" y="0"/>
                <wp:positionH relativeFrom="margin">
                  <wp:posOffset>4562475</wp:posOffset>
                </wp:positionH>
                <wp:positionV relativeFrom="page">
                  <wp:posOffset>551815</wp:posOffset>
                </wp:positionV>
                <wp:extent cx="2276475" cy="1552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CFD" w:rsidRDefault="00941503">
                            <w:r>
                              <w:t xml:space="preserve"> </w:t>
                            </w:r>
                            <w:r w:rsidR="00202489">
                              <w:t xml:space="preserve">             </w:t>
                            </w:r>
                            <w:r>
                              <w:t xml:space="preserve">       </w:t>
                            </w:r>
                            <w:r w:rsidR="008A32D0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7607034" wp14:editId="59BD4F2F">
                                  <wp:extent cx="1314450" cy="1346835"/>
                                  <wp:effectExtent l="0" t="0" r="0" b="571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_069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632" cy="1347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</w:t>
                            </w:r>
                            <w:r w:rsidR="00724F2E">
                              <w:t xml:space="preserve">  </w:t>
                            </w:r>
                          </w:p>
                          <w:p w:rsidR="003223CC" w:rsidRDefault="003223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04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25pt;margin-top:43.45pt;width:179.25pt;height:122.25pt;z-index:251500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" strokecolor="white [3212]">
                <v:textbox>
                  <w:txbxContent>
                    <w:p w:rsidR="00CA4CFD" w:rsidRDefault="00941503">
                      <w:r>
                        <w:t xml:space="preserve"> </w:t>
                      </w:r>
                      <w:r w:rsidR="00202489">
                        <w:t xml:space="preserve">             </w:t>
                      </w:r>
                      <w:r>
                        <w:t xml:space="preserve">       </w:t>
                      </w:r>
                      <w:r w:rsidR="008A32D0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7607034" wp14:editId="59BD4F2F">
                            <wp:extent cx="1314450" cy="1346835"/>
                            <wp:effectExtent l="0" t="0" r="0" b="571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_0698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632" cy="1347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</w:t>
                      </w:r>
                      <w:r w:rsidR="00724F2E">
                        <w:t xml:space="preserve">  </w:t>
                      </w:r>
                    </w:p>
                    <w:p w:rsidR="003223CC" w:rsidRDefault="003223CC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FA56C6">
        <w:rPr>
          <w:rFonts w:cs="Times New Roman"/>
          <w:b/>
          <w:noProof/>
          <w:color w:val="0070C0"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15C0D24" wp14:editId="4370C677">
                <wp:simplePos x="0" y="0"/>
                <wp:positionH relativeFrom="column">
                  <wp:posOffset>-120210</wp:posOffset>
                </wp:positionH>
                <wp:positionV relativeFrom="paragraph">
                  <wp:posOffset>84406</wp:posOffset>
                </wp:positionV>
                <wp:extent cx="3429000" cy="5143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1C" w:rsidRPr="007A6E57" w:rsidRDefault="00FF62C8">
                            <w:pPr>
                              <w:rPr>
                                <w:color w:val="0020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2060"/>
                                <w:sz w:val="52"/>
                                <w:szCs w:val="52"/>
                              </w:rPr>
                              <w:t>Md. Ahsan Habib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0D24" id="Text Box 7" o:spid="_x0000_s1027" type="#_x0000_t202" style="position:absolute;margin-left:-9.45pt;margin-top:6.65pt;width:270pt;height:40.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" fillcolor="white [3201]" strokecolor="white [3212]" strokeweight=".5pt">
                <v:textbox>
                  <w:txbxContent>
                    <w:p w:rsidR="00A4051C" w:rsidRPr="007A6E57" w:rsidRDefault="00FF62C8">
                      <w:pPr>
                        <w:rPr>
                          <w:color w:val="002060"/>
                          <w:sz w:val="52"/>
                          <w:szCs w:val="52"/>
                        </w:rPr>
                      </w:pPr>
                      <w:r>
                        <w:rPr>
                          <w:color w:val="002060"/>
                          <w:sz w:val="52"/>
                          <w:szCs w:val="52"/>
                        </w:rPr>
                        <w:t>Md. Ahsan Habib</w:t>
                      </w:r>
                    </w:p>
                  </w:txbxContent>
                </v:textbox>
              </v:shape>
            </w:pict>
          </mc:Fallback>
        </mc:AlternateContent>
      </w:r>
      <w:r w:rsidR="00A4051C"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 </w:t>
      </w:r>
    </w:p>
    <w:p w:rsidR="003223CC" w:rsidRPr="00C26135" w:rsidRDefault="00661DF0">
      <w:r>
        <w:rPr>
          <w:rFonts w:cs="Times New Roman"/>
          <w:b/>
          <w:noProof/>
          <w:color w:val="0070C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34EA594" wp14:editId="5B33044B">
                <wp:simplePos x="0" y="0"/>
                <wp:positionH relativeFrom="column">
                  <wp:posOffset>-122830</wp:posOffset>
                </wp:positionH>
                <wp:positionV relativeFrom="paragraph">
                  <wp:posOffset>169782</wp:posOffset>
                </wp:positionV>
                <wp:extent cx="4251278" cy="1058400"/>
                <wp:effectExtent l="0" t="0" r="1651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278" cy="1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1C" w:rsidRDefault="00FF62C8" w:rsidP="00FF62C8">
                            <w:pPr>
                              <w:spacing w:after="0" w:line="276" w:lineRule="auto"/>
                            </w:pPr>
                            <w:r>
                              <w:t>Mollapara, Badargonj,</w:t>
                            </w:r>
                            <w:r w:rsidR="005D4342">
                              <w:t xml:space="preserve"> </w:t>
                            </w:r>
                            <w:r>
                              <w:t>Rangpur</w:t>
                            </w:r>
                          </w:p>
                          <w:p w:rsidR="00FF62C8" w:rsidRDefault="00FF62C8" w:rsidP="00FF62C8">
                            <w:pPr>
                              <w:spacing w:after="0" w:line="276" w:lineRule="auto"/>
                            </w:pPr>
                            <w:r>
                              <w:t>+881515626136</w:t>
                            </w:r>
                          </w:p>
                          <w:p w:rsidR="00FF62C8" w:rsidRPr="00FF62C8" w:rsidRDefault="006C7CA1" w:rsidP="00FF62C8">
                            <w:pPr>
                              <w:spacing w:after="0" w:line="276" w:lineRule="auto"/>
                            </w:pPr>
                            <w:hyperlink r:id="rId9" w:history="1">
                              <w:r w:rsidR="00FF62C8" w:rsidRPr="00FF62C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mdnayan1507082@gmail.com</w:t>
                              </w:r>
                            </w:hyperlink>
                          </w:p>
                          <w:p w:rsidR="00FF62C8" w:rsidRPr="00582232" w:rsidRDefault="006C7CA1" w:rsidP="00FF62C8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hyperlink r:id="rId10" w:history="1">
                              <w:r w:rsidR="00FF62C8" w:rsidRPr="00582232">
                                <w:rPr>
                                  <w:rStyle w:val="Hyperlink"/>
                                  <w:color w:val="auto"/>
                                </w:rPr>
                                <w:t>https://github.com/nayan082</w:t>
                              </w:r>
                            </w:hyperlink>
                          </w:p>
                          <w:p w:rsidR="00FF62C8" w:rsidRPr="002838CF" w:rsidRDefault="0010621A" w:rsidP="0010621A">
                            <w:pPr>
                              <w:spacing w:after="0" w:line="276" w:lineRule="auto"/>
                              <w:rPr>
                                <w:rStyle w:val="Hyperlink"/>
                                <w:color w:val="auto"/>
                              </w:rPr>
                            </w:pPr>
                            <w:r w:rsidRPr="0010621A">
                              <w:rPr>
                                <w:rStyle w:val="Hyperlink"/>
                                <w:color w:val="auto"/>
                              </w:rPr>
                              <w:t>https://www.linkedin.com/in/md-ahsan-habib-nayan-405735161/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594" id="Text Box 3" o:spid="_x0000_s1028" type="#_x0000_t202" style="position:absolute;margin-left:-9.65pt;margin-top:13.35pt;width:334.75pt;height:83.3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" fillcolor="white [3201]" strokecolor="white [3212]" strokeweight=".5pt">
                <v:textbox>
                  <w:txbxContent>
                    <w:p w:rsidR="00A4051C" w:rsidRDefault="00FF62C8" w:rsidP="00FF62C8">
                      <w:pPr>
                        <w:spacing w:after="0" w:line="276" w:lineRule="auto"/>
                      </w:pPr>
                      <w:r>
                        <w:t>Mollapara, Badargonj,</w:t>
                      </w:r>
                      <w:r w:rsidR="005D4342">
                        <w:t xml:space="preserve"> </w:t>
                      </w:r>
                      <w:r>
                        <w:t>Rangpur</w:t>
                      </w:r>
                    </w:p>
                    <w:p w:rsidR="00FF62C8" w:rsidRDefault="00FF62C8" w:rsidP="00FF62C8">
                      <w:pPr>
                        <w:spacing w:after="0" w:line="276" w:lineRule="auto"/>
                      </w:pPr>
                      <w:r>
                        <w:t>+881515626136</w:t>
                      </w:r>
                    </w:p>
                    <w:p w:rsidR="00FF62C8" w:rsidRPr="00FF62C8" w:rsidRDefault="006C7CA1" w:rsidP="00FF62C8">
                      <w:pPr>
                        <w:spacing w:after="0" w:line="276" w:lineRule="auto"/>
                      </w:pPr>
                      <w:hyperlink r:id="rId11" w:history="1">
                        <w:r w:rsidR="00FF62C8" w:rsidRPr="00FF62C8">
                          <w:rPr>
                            <w:rStyle w:val="Hyperlink"/>
                            <w:color w:val="auto"/>
                            <w:u w:val="none"/>
                          </w:rPr>
                          <w:t>mdnayan1507082@gmail.com</w:t>
                        </w:r>
                      </w:hyperlink>
                    </w:p>
                    <w:p w:rsidR="00FF62C8" w:rsidRPr="00582232" w:rsidRDefault="006C7CA1" w:rsidP="00FF62C8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hyperlink r:id="rId12" w:history="1">
                        <w:r w:rsidR="00FF62C8" w:rsidRPr="00582232">
                          <w:rPr>
                            <w:rStyle w:val="Hyperlink"/>
                            <w:color w:val="auto"/>
                          </w:rPr>
                          <w:t>https://github.com/nayan082</w:t>
                        </w:r>
                      </w:hyperlink>
                    </w:p>
                    <w:p w:rsidR="00FF62C8" w:rsidRPr="002838CF" w:rsidRDefault="0010621A" w:rsidP="0010621A">
                      <w:pPr>
                        <w:spacing w:after="0" w:line="276" w:lineRule="auto"/>
                        <w:rPr>
                          <w:rStyle w:val="Hyperlink"/>
                          <w:color w:val="auto"/>
                        </w:rPr>
                      </w:pPr>
                      <w:r w:rsidRPr="0010621A">
                        <w:rPr>
                          <w:rStyle w:val="Hyperlink"/>
                          <w:color w:val="auto"/>
                        </w:rPr>
                        <w:t>https://www.linkedin.com/in/md-ahsan-habib-nayan-405735161/</w:t>
                      </w:r>
                    </w:p>
                  </w:txbxContent>
                </v:textbox>
              </v:shape>
            </w:pict>
          </mc:Fallback>
        </mc:AlternateContent>
      </w:r>
      <w:r w:rsidR="00551771"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4120E" wp14:editId="45C57E5A">
                <wp:simplePos x="0" y="0"/>
                <wp:positionH relativeFrom="page">
                  <wp:align>right</wp:align>
                </wp:positionH>
                <wp:positionV relativeFrom="paragraph">
                  <wp:posOffset>9443720</wp:posOffset>
                </wp:positionV>
                <wp:extent cx="77533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71" w:rsidRDefault="00551771" w:rsidP="00551771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120E" id="Text Box 13" o:spid="_x0000_s1029" type="#_x0000_t202" style="position:absolute;margin-left:559.3pt;margin-top:743.6pt;width:610.5pt;height:21.7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" fillcolor="white [3201]" strokecolor="white [3212]" strokeweight=".5pt">
                <v:textbox>
                  <w:txbxContent>
                    <w:p w:rsidR="00551771" w:rsidRDefault="00551771" w:rsidP="00551771">
                      <w:r>
                        <w:t xml:space="preserve">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23CC">
        <w:rPr>
          <w:rFonts w:cs="Times New Roman"/>
          <w:b/>
          <w:noProof/>
          <w:color w:val="0070C0"/>
          <w:sz w:val="20"/>
          <w:szCs w:val="20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br/>
      </w:r>
    </w:p>
    <w:tbl>
      <w:tblPr>
        <w:tblStyle w:val="ResumeTable"/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Caption w:val="Resume layout table"/>
      </w:tblPr>
      <w:tblGrid>
        <w:gridCol w:w="2070"/>
        <w:gridCol w:w="8821"/>
      </w:tblGrid>
      <w:tr w:rsidR="00FB0278" w:rsidRPr="00FB0278" w:rsidTr="00661DF0">
        <w:trPr>
          <w:trHeight w:val="80"/>
        </w:trPr>
        <w:tc>
          <w:tcPr>
            <w:tcW w:w="10891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bottom w:w="284" w:type="dxa"/>
              <w:right w:w="0" w:type="dxa"/>
            </w:tcMar>
          </w:tcPr>
          <w:p w:rsidR="00856E60" w:rsidRPr="00FB0278" w:rsidRDefault="00856E60" w:rsidP="002F7081">
            <w:pPr>
              <w:pStyle w:val="Style1"/>
              <w:jc w:val="left"/>
              <w:rPr>
                <w:rFonts w:cs="Times New Roman"/>
                <w:color w:val="262626" w:themeColor="text1" w:themeTint="D9"/>
                <w:u w:val="single"/>
              </w:rPr>
            </w:pPr>
          </w:p>
        </w:tc>
      </w:tr>
      <w:tr w:rsidR="00314E6C" w:rsidRPr="00FB0278" w:rsidTr="00EC4D06">
        <w:trPr>
          <w:trHeight w:val="663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314E6C" w:rsidRPr="00856E60" w:rsidRDefault="006B4DEF" w:rsidP="00EC4D06">
            <w:pPr>
              <w:spacing w:after="0" w:line="276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6B4DEF">
              <w:rPr>
                <w:rFonts w:cs="Times New Roman"/>
                <w:b/>
                <w:color w:val="002060"/>
                <w:sz w:val="24"/>
                <w:szCs w:val="24"/>
              </w:rPr>
              <w:t>Career Objective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473D7C" w:rsidRPr="00314E6C" w:rsidRDefault="00C851C1" w:rsidP="00245D37">
            <w:pPr>
              <w:widowControl w:val="0"/>
              <w:spacing w:after="0" w:line="276" w:lineRule="auto"/>
              <w:jc w:val="both"/>
              <w:rPr>
                <w:rFonts w:cs="Times New Roman"/>
                <w:color w:val="auto"/>
                <w:sz w:val="21"/>
                <w:szCs w:val="21"/>
              </w:rPr>
            </w:pPr>
            <w:r w:rsidRPr="00C851C1">
              <w:rPr>
                <w:rFonts w:cs="Times New Roman"/>
                <w:color w:val="auto"/>
                <w:sz w:val="21"/>
                <w:szCs w:val="21"/>
              </w:rPr>
              <w:t>S</w:t>
            </w:r>
            <w:r w:rsidR="00245D37" w:rsidRPr="00245D37">
              <w:rPr>
                <w:rFonts w:cs="Times New Roman"/>
                <w:color w:val="auto"/>
                <w:sz w:val="21"/>
                <w:szCs w:val="21"/>
              </w:rPr>
              <w:t>killed, knowledgeable and qualified computer programming student</w:t>
            </w:r>
            <w:r w:rsidR="00245D37">
              <w:rPr>
                <w:rFonts w:cs="Times New Roman"/>
                <w:color w:val="auto"/>
                <w:sz w:val="21"/>
                <w:szCs w:val="21"/>
              </w:rPr>
              <w:t xml:space="preserve"> who can</w:t>
            </w:r>
            <w:r w:rsidR="00245D37" w:rsidRPr="00245D37">
              <w:rPr>
                <w:rFonts w:cs="Times New Roman"/>
                <w:color w:val="auto"/>
                <w:sz w:val="21"/>
                <w:szCs w:val="21"/>
              </w:rPr>
              <w:t xml:space="preserve"> grasp new concepts quickly and efficiently.</w:t>
            </w:r>
            <w:r w:rsidR="00245D37">
              <w:rPr>
                <w:rFonts w:cs="Times New Roman"/>
                <w:color w:val="auto"/>
                <w:sz w:val="21"/>
                <w:szCs w:val="21"/>
              </w:rPr>
              <w:t xml:space="preserve"> S</w:t>
            </w:r>
            <w:r w:rsidRPr="00C851C1">
              <w:rPr>
                <w:rFonts w:cs="Times New Roman"/>
                <w:color w:val="auto"/>
                <w:sz w:val="21"/>
                <w:szCs w:val="21"/>
              </w:rPr>
              <w:t xml:space="preserve">eeking a challenging position to utilize my skills and abilities in </w:t>
            </w:r>
            <w:r w:rsidR="00730588">
              <w:rPr>
                <w:rFonts w:cs="Times New Roman"/>
                <w:color w:val="auto"/>
                <w:sz w:val="21"/>
                <w:szCs w:val="21"/>
              </w:rPr>
              <w:t xml:space="preserve">the </w:t>
            </w:r>
            <w:r w:rsidRPr="00C851C1">
              <w:rPr>
                <w:rFonts w:cs="Times New Roman"/>
                <w:color w:val="auto"/>
                <w:sz w:val="21"/>
                <w:szCs w:val="21"/>
              </w:rPr>
              <w:t>area of Teaching and Education that offers professional growth while being resourceful, innovative and flexible.</w:t>
            </w:r>
          </w:p>
        </w:tc>
      </w:tr>
      <w:tr w:rsidR="00FB0278" w:rsidRPr="00FB0278" w:rsidTr="00EC4D06">
        <w:trPr>
          <w:trHeight w:val="775"/>
        </w:trPr>
        <w:tc>
          <w:tcPr>
            <w:tcW w:w="2070" w:type="dxa"/>
            <w:vMerge w:val="restart"/>
            <w:tcBorders>
              <w:left w:val="nil"/>
            </w:tcBorders>
            <w:tcMar>
              <w:right w:w="475" w:type="dxa"/>
            </w:tcMar>
          </w:tcPr>
          <w:p w:rsidR="004E3F19" w:rsidRPr="00640053" w:rsidRDefault="004E3F19" w:rsidP="008D08DF">
            <w:pPr>
              <w:rPr>
                <w:rFonts w:cs="Times New Roman"/>
                <w:b/>
                <w:color w:val="262626" w:themeColor="text1" w:themeTint="D9"/>
                <w:sz w:val="24"/>
                <w:szCs w:val="24"/>
              </w:rPr>
            </w:pPr>
            <w:r w:rsidRPr="00856E60">
              <w:rPr>
                <w:rFonts w:cs="Times New Roman"/>
                <w:b/>
                <w:color w:val="002060"/>
                <w:sz w:val="24"/>
                <w:szCs w:val="24"/>
              </w:rPr>
              <w:t>Education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737909" w:rsidRPr="00737909" w:rsidRDefault="00737909" w:rsidP="00EC4D06">
            <w:pPr>
              <w:widowControl w:val="0"/>
              <w:spacing w:after="0" w:line="276" w:lineRule="auto"/>
              <w:rPr>
                <w:rFonts w:cs="Times New Roman"/>
                <w:color w:val="000000" w:themeColor="text1"/>
              </w:rPr>
            </w:pPr>
            <w:r w:rsidRPr="00737909">
              <w:rPr>
                <w:rFonts w:eastAsia="Lato" w:cs="Times New Roman"/>
                <w:b/>
                <w:color w:val="000000" w:themeColor="text1"/>
              </w:rPr>
              <w:t>Khulna University of Engineering &amp; Technology</w:t>
            </w:r>
            <w:r w:rsidR="0078735C">
              <w:rPr>
                <w:rFonts w:eastAsia="Lato" w:cs="Times New Roman"/>
                <w:b/>
                <w:color w:val="000000" w:themeColor="text1"/>
              </w:rPr>
              <w:t>(KUET), Khulna, Bangladesh</w:t>
            </w:r>
          </w:p>
          <w:p w:rsidR="00737909" w:rsidRPr="00737909" w:rsidRDefault="00737909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 w:rsidRPr="00737909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B. Sc. in Compute</w:t>
            </w:r>
            <w:r w:rsidR="004B4366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r Science and 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Engineering | March 2016 </w:t>
            </w:r>
            <w:r w:rsidR="00FA31CC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-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March</w:t>
            </w:r>
            <w:r w:rsidR="00FA31CC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20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20</w:t>
            </w:r>
            <w:r w:rsidRPr="00737909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</w:t>
            </w:r>
          </w:p>
          <w:p w:rsidR="00737909" w:rsidRPr="0078735C" w:rsidRDefault="00737909" w:rsidP="00CB5E80">
            <w:pPr>
              <w:widowControl w:val="0"/>
              <w:spacing w:after="0" w:line="276" w:lineRule="auto"/>
              <w:rPr>
                <w:rFonts w:cs="Times New Roman"/>
                <w:color w:val="000000" w:themeColor="text1"/>
              </w:rPr>
            </w:pP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CGPA</w:t>
            </w:r>
            <w:r w:rsidRPr="00737909">
              <w:rPr>
                <w:rFonts w:eastAsia="Lato" w:cs="Times New Roman"/>
                <w:color w:val="000000" w:themeColor="text1"/>
              </w:rPr>
              <w:t xml:space="preserve">: 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3.</w:t>
            </w:r>
            <w:r w:rsidR="0013134D">
              <w:rPr>
                <w:rFonts w:eastAsia="Lato" w:cs="Times New Roman"/>
                <w:b/>
                <w:bCs/>
                <w:color w:val="000000" w:themeColor="text1"/>
              </w:rPr>
              <w:t>9</w:t>
            </w:r>
            <w:r w:rsidR="008C6515">
              <w:rPr>
                <w:rFonts w:eastAsia="Lato" w:cs="Times New Roman"/>
                <w:b/>
                <w:bCs/>
                <w:color w:val="000000" w:themeColor="text1"/>
              </w:rPr>
              <w:t>1</w:t>
            </w:r>
            <w:r w:rsidRPr="00737909">
              <w:rPr>
                <w:rFonts w:eastAsia="Lato" w:cs="Times New Roman"/>
                <w:color w:val="000000" w:themeColor="text1"/>
              </w:rPr>
              <w:t xml:space="preserve"> out of </w:t>
            </w:r>
            <w:r w:rsidR="004B4366">
              <w:rPr>
                <w:rFonts w:eastAsia="Lato" w:cs="Times New Roman"/>
                <w:b/>
                <w:bCs/>
                <w:color w:val="000000" w:themeColor="text1"/>
              </w:rPr>
              <w:t>4.00 (</w:t>
            </w:r>
            <w:r w:rsidR="008C6515">
              <w:rPr>
                <w:rFonts w:eastAsia="Lato" w:cs="Times New Roman"/>
                <w:b/>
                <w:bCs/>
                <w:color w:val="000000" w:themeColor="text1"/>
              </w:rPr>
              <w:t>2</w:t>
            </w:r>
            <w:r w:rsidR="008C6515" w:rsidRPr="008C6515">
              <w:rPr>
                <w:rFonts w:eastAsia="Lato" w:cs="Times New Roman"/>
                <w:b/>
                <w:bCs/>
                <w:color w:val="000000" w:themeColor="text1"/>
                <w:vertAlign w:val="superscript"/>
              </w:rPr>
              <w:t>nd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 xml:space="preserve"> </w:t>
            </w:r>
            <w:r w:rsidRPr="00737909">
              <w:rPr>
                <w:rFonts w:eastAsia="Lato" w:cs="Times New Roman"/>
                <w:bCs/>
                <w:color w:val="000000" w:themeColor="text1"/>
              </w:rPr>
              <w:t>position</w:t>
            </w:r>
            <w:r w:rsidR="00DC54B0">
              <w:rPr>
                <w:rFonts w:eastAsia="Lato" w:cs="Times New Roman"/>
                <w:bCs/>
                <w:color w:val="000000" w:themeColor="text1"/>
              </w:rPr>
              <w:t xml:space="preserve"> out of </w:t>
            </w:r>
            <w:r w:rsidR="008C6515">
              <w:rPr>
                <w:rFonts w:eastAsia="Lato" w:cs="Times New Roman"/>
                <w:b/>
                <w:color w:val="000000" w:themeColor="text1"/>
              </w:rPr>
              <w:t>121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)</w:t>
            </w:r>
          </w:p>
        </w:tc>
      </w:tr>
      <w:tr w:rsidR="00FB0278" w:rsidRPr="00FB0278" w:rsidTr="00EC4D06">
        <w:trPr>
          <w:trHeight w:val="1557"/>
        </w:trPr>
        <w:tc>
          <w:tcPr>
            <w:tcW w:w="2070" w:type="dxa"/>
            <w:vMerge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4E3F19" w:rsidRPr="00FB0278" w:rsidRDefault="004E3F19" w:rsidP="008D08DF">
            <w:pPr>
              <w:rPr>
                <w:rFonts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7C5C5D" w:rsidRDefault="00730588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Dhap</w:t>
            </w:r>
            <w:proofErr w:type="spellEnd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Satg</w:t>
            </w:r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ara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Model </w:t>
            </w:r>
            <w:proofErr w:type="spellStart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Kamil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Madrasah</w:t>
            </w:r>
            <w:r w:rsidR="0078735C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,</w:t>
            </w:r>
            <w:r w:rsid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Rangpur,</w:t>
            </w:r>
            <w:r w:rsidR="0078735C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Bangladesh</w:t>
            </w:r>
          </w:p>
          <w:p w:rsidR="007C5C5D" w:rsidRPr="007C5C5D" w:rsidRDefault="007C5C5D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Lato" w:hAnsiTheme="minorHAnsi" w:cs="Times New Roman"/>
                <w:color w:val="auto"/>
                <w:szCs w:val="20"/>
              </w:rPr>
              <w:t>Higher</w:t>
            </w:r>
            <w:r w:rsidR="00BB2923">
              <w:rPr>
                <w:rFonts w:asciiTheme="minorHAnsi" w:eastAsia="Lato" w:hAnsiTheme="minorHAnsi" w:cs="Times New Roman"/>
                <w:color w:val="auto"/>
                <w:szCs w:val="20"/>
              </w:rPr>
              <w:t xml:space="preserve"> Secondary</w:t>
            </w:r>
            <w:r w:rsidR="008C6515">
              <w:rPr>
                <w:rFonts w:asciiTheme="minorHAnsi" w:eastAsia="Lato" w:hAnsiTheme="minorHAnsi" w:cs="Times New Roman"/>
                <w:color w:val="auto"/>
                <w:szCs w:val="20"/>
              </w:rPr>
              <w:t xml:space="preserve"> Certificate | Science | 2015</w:t>
            </w:r>
          </w:p>
          <w:p w:rsidR="00A90658" w:rsidRDefault="007C5C5D" w:rsidP="00EC4D06">
            <w:pPr>
              <w:pStyle w:val="Heading3"/>
              <w:keepNext w:val="0"/>
              <w:keepLines w:val="0"/>
              <w:widowControl w:val="0"/>
              <w:pBdr>
                <w:bottom w:val="single" w:sz="4" w:space="1" w:color="auto"/>
              </w:pBdr>
              <w:spacing w:before="0" w:line="276" w:lineRule="auto"/>
              <w:outlineLvl w:val="2"/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</w:pPr>
            <w:r w:rsidRPr="00A90658">
              <w:rPr>
                <w:rFonts w:asciiTheme="minorHAnsi" w:eastAsia="Lato" w:hAnsiTheme="minorHAnsi" w:cs="Times New Roman"/>
                <w:color w:val="auto"/>
                <w:szCs w:val="20"/>
              </w:rPr>
              <w:t>GPA: 5.00 out of 5.00</w:t>
            </w:r>
          </w:p>
          <w:p w:rsidR="008C6515" w:rsidRDefault="00730588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Dhap</w:t>
            </w:r>
            <w:proofErr w:type="spellEnd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Satg</w:t>
            </w:r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ara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Model </w:t>
            </w:r>
            <w:proofErr w:type="spellStart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Kamil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Madrasah</w:t>
            </w:r>
            <w:r w:rsid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, Rangpur, Bangladesh</w:t>
            </w:r>
          </w:p>
          <w:p w:rsidR="00737909" w:rsidRPr="007C5C5D" w:rsidRDefault="00737909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 w:rsidRPr="00A90658">
              <w:rPr>
                <w:rFonts w:asciiTheme="minorHAnsi" w:eastAsia="Lato" w:hAnsiTheme="minorHAnsi" w:cs="Times New Roman"/>
                <w:color w:val="auto"/>
                <w:szCs w:val="20"/>
              </w:rPr>
              <w:t>Secondary Sch</w:t>
            </w:r>
            <w:r w:rsidR="008C6515">
              <w:rPr>
                <w:rFonts w:asciiTheme="minorHAnsi" w:eastAsia="Lato" w:hAnsiTheme="minorHAnsi" w:cs="Times New Roman"/>
                <w:color w:val="auto"/>
                <w:szCs w:val="20"/>
              </w:rPr>
              <w:t>ool Certificate | Science | 2013</w:t>
            </w:r>
          </w:p>
          <w:p w:rsidR="00A90658" w:rsidRPr="00A90658" w:rsidRDefault="00737909" w:rsidP="00EC4D06">
            <w:pPr>
              <w:spacing w:after="0" w:line="276" w:lineRule="auto"/>
              <w:rPr>
                <w:rFonts w:eastAsia="Lato" w:cs="Times New Roman"/>
                <w:color w:val="000000" w:themeColor="text1"/>
              </w:rPr>
            </w:pPr>
            <w:r w:rsidRPr="00A90658">
              <w:rPr>
                <w:rFonts w:eastAsia="Lato" w:cs="Times New Roman"/>
                <w:color w:val="auto"/>
              </w:rPr>
              <w:t>GPA: 5.00 out of 5.00</w:t>
            </w:r>
          </w:p>
        </w:tc>
      </w:tr>
      <w:tr w:rsidR="00A402AF" w:rsidRPr="00FB0278" w:rsidTr="00EC3649">
        <w:trPr>
          <w:trHeight w:val="872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A402AF" w:rsidRDefault="00A402AF" w:rsidP="00EC3649">
            <w:pPr>
              <w:spacing w:after="0" w:line="276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Research Work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003C16" w:rsidRDefault="008C6515" w:rsidP="00466EB3">
            <w:pPr>
              <w:widowControl w:val="0"/>
              <w:spacing w:line="240" w:lineRule="auto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/>
                <w:color w:val="000000" w:themeColor="text1"/>
              </w:rPr>
              <w:t>Physarum Inspired Bicycle Lane Network Design in Congested Mega City</w:t>
            </w:r>
            <w:r w:rsidR="00A402AF" w:rsidRPr="00003C16">
              <w:rPr>
                <w:rFonts w:eastAsia="Lato" w:cs="Lato"/>
                <w:b/>
                <w:color w:val="000000" w:themeColor="text1"/>
              </w:rPr>
              <w:t xml:space="preserve"> </w:t>
            </w:r>
          </w:p>
          <w:p w:rsidR="00A402AF" w:rsidRPr="00A402AF" w:rsidRDefault="00A402AF" w:rsidP="00730588">
            <w:pPr>
              <w:widowControl w:val="0"/>
              <w:spacing w:after="0" w:line="240" w:lineRule="auto"/>
              <w:jc w:val="both"/>
              <w:rPr>
                <w:rFonts w:eastAsia="Lato" w:cs="Lato"/>
                <w:color w:val="000000" w:themeColor="text1"/>
              </w:rPr>
            </w:pPr>
            <w:r w:rsidRPr="000C1F85">
              <w:rPr>
                <w:rFonts w:eastAsia="Lato" w:cs="Lato"/>
                <w:b/>
                <w:color w:val="000000" w:themeColor="text1"/>
              </w:rPr>
              <w:t>Objective:</w:t>
            </w:r>
            <w:r>
              <w:rPr>
                <w:rFonts w:eastAsia="Lato" w:cs="Lato"/>
                <w:color w:val="000000" w:themeColor="text1"/>
              </w:rPr>
              <w:t xml:space="preserve"> To </w:t>
            </w:r>
            <w:r w:rsidR="008C6515">
              <w:rPr>
                <w:rFonts w:eastAsia="Lato" w:cs="Lato"/>
                <w:color w:val="000000" w:themeColor="text1"/>
              </w:rPr>
              <w:t>design a bicycle lane network in a congested mega city like Dhaka and</w:t>
            </w:r>
            <w:r w:rsidR="00CF4BAC">
              <w:rPr>
                <w:rFonts w:eastAsia="Lato" w:cs="Lato"/>
                <w:color w:val="000000" w:themeColor="text1"/>
              </w:rPr>
              <w:t xml:space="preserve"> try to</w:t>
            </w:r>
            <w:r w:rsidR="008C6515">
              <w:rPr>
                <w:rFonts w:eastAsia="Lato" w:cs="Lato"/>
                <w:color w:val="000000" w:themeColor="text1"/>
              </w:rPr>
              <w:t xml:space="preserve"> reduce different problems like mobility</w:t>
            </w:r>
            <w:r w:rsidR="00F17F56">
              <w:rPr>
                <w:rFonts w:eastAsia="Lato" w:cs="Lato"/>
                <w:color w:val="000000" w:themeColor="text1"/>
              </w:rPr>
              <w:t>, cost,</w:t>
            </w:r>
            <w:r w:rsidR="008C6515">
              <w:rPr>
                <w:rFonts w:eastAsia="Lato" w:cs="Lato"/>
                <w:color w:val="000000" w:themeColor="text1"/>
              </w:rPr>
              <w:t xml:space="preserve"> CO</w:t>
            </w:r>
            <w:r w:rsidR="008C6515" w:rsidRPr="008C6515">
              <w:rPr>
                <w:rFonts w:eastAsia="Lato" w:cs="Lato"/>
                <w:color w:val="000000" w:themeColor="text1"/>
                <w:vertAlign w:val="subscript"/>
              </w:rPr>
              <w:t>2</w:t>
            </w:r>
            <w:r w:rsidR="008C6515">
              <w:rPr>
                <w:rFonts w:eastAsia="Lato" w:cs="Lato"/>
                <w:color w:val="000000" w:themeColor="text1"/>
              </w:rPr>
              <w:t xml:space="preserve"> emission reduction</w:t>
            </w:r>
            <w:r w:rsidR="00F17F56">
              <w:rPr>
                <w:rFonts w:eastAsia="Lato" w:cs="Lato"/>
                <w:color w:val="000000" w:themeColor="text1"/>
              </w:rPr>
              <w:t xml:space="preserve">, etc. and make one step forward towards </w:t>
            </w:r>
            <w:r w:rsidR="00730588">
              <w:rPr>
                <w:rFonts w:eastAsia="Lato" w:cs="Lato"/>
                <w:color w:val="000000" w:themeColor="text1"/>
              </w:rPr>
              <w:t>G</w:t>
            </w:r>
            <w:r w:rsidR="00F17F56">
              <w:rPr>
                <w:rFonts w:eastAsia="Lato" w:cs="Lato"/>
                <w:color w:val="000000" w:themeColor="text1"/>
              </w:rPr>
              <w:t>reen city</w:t>
            </w:r>
            <w:r w:rsidR="00EB541A">
              <w:rPr>
                <w:rFonts w:eastAsia="Lato" w:cs="Lato"/>
                <w:color w:val="000000" w:themeColor="text1"/>
              </w:rPr>
              <w:t>.</w:t>
            </w:r>
          </w:p>
        </w:tc>
      </w:tr>
      <w:tr w:rsidR="00A402AF" w:rsidRPr="00FB0278" w:rsidTr="00EC3649">
        <w:trPr>
          <w:trHeight w:val="1852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A402AF" w:rsidRDefault="00A402AF" w:rsidP="00466EB3">
            <w:pPr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Publication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DF7CC1" w:rsidRDefault="00DF7CC1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1.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Md. Ahsan Habib, </w:t>
            </w:r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Md.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Milon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Islam, Muhammad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Nomani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Kabir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,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Motasim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Billah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Mredul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and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Mahmudul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Hasan,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" Staircase Detection System for Visually Impaired People: A Hybrid Approach," </w:t>
            </w:r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 xml:space="preserve">Revue </w:t>
            </w:r>
            <w:proofErr w:type="spellStart"/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>d'Intelligence</w:t>
            </w:r>
            <w:proofErr w:type="spellEnd"/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>Artificielle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, Lavoisier, vo</w:t>
            </w:r>
            <w:r w:rsidR="00CF4BAC">
              <w:rPr>
                <w:rFonts w:cs="Arial"/>
                <w:bCs/>
                <w:color w:val="auto"/>
                <w:shd w:val="clear" w:color="auto" w:fill="FFFFFF"/>
              </w:rPr>
              <w:t xml:space="preserve">l. 33, no. 5, pp. 327-334, Oct. </w:t>
            </w:r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2019.</w:t>
            </w:r>
          </w:p>
          <w:p w:rsidR="00DF7CC1" w:rsidRDefault="006C7CA1" w:rsidP="00EC3649">
            <w:pPr>
              <w:widowControl w:val="0"/>
              <w:spacing w:after="0" w:line="240" w:lineRule="auto"/>
              <w:jc w:val="both"/>
              <w:rPr>
                <w:rFonts w:cs="Arial"/>
                <w:b/>
                <w:bCs/>
                <w:color w:val="auto"/>
                <w:shd w:val="clear" w:color="auto" w:fill="FFFFFF"/>
              </w:rPr>
            </w:pPr>
            <w:hyperlink r:id="rId13" w:tgtFrame="_blank" w:history="1">
              <w:r w:rsidR="00CF4BAC" w:rsidRPr="00582232">
                <w:rPr>
                  <w:rStyle w:val="Hyperlink"/>
                  <w:rFonts w:cs="Arial"/>
                  <w:bCs/>
                  <w:color w:val="auto"/>
                  <w:u w:val="none"/>
                  <w:shd w:val="clear" w:color="auto" w:fill="FFFFFF"/>
                </w:rPr>
                <w:t>https://doi.org/10.18280/ria.330501</w:t>
              </w:r>
            </w:hyperlink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.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[Scopus (SJR: 0.12, H Index: 13, Q4), </w:t>
            </w:r>
            <w:proofErr w:type="spellStart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Ei</w:t>
            </w:r>
            <w:proofErr w:type="spellEnd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Compendex</w:t>
            </w:r>
            <w:proofErr w:type="spellEnd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, </w:t>
            </w:r>
            <w:proofErr w:type="spellStart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dblp</w:t>
            </w:r>
            <w:proofErr w:type="spellEnd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].</w:t>
            </w:r>
          </w:p>
          <w:p w:rsidR="00EC3649" w:rsidRDefault="00EC3649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</w:p>
          <w:p w:rsidR="00DF7CC1" w:rsidRPr="00DF7CC1" w:rsidRDefault="00DF7CC1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i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2.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Md.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Nakibul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Alam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, Md.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Milon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Islam, 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Md. Ahsan Habib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Motasim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Billah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Mredul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>,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“Staircase Detection Systems for the Visually Impaired People: A Review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>,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”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r>
              <w:rPr>
                <w:rFonts w:cs="Arial"/>
                <w:bCs/>
                <w:i/>
                <w:color w:val="auto"/>
                <w:shd w:val="clear" w:color="auto" w:fill="FFFFFF"/>
              </w:rPr>
              <w:t xml:space="preserve">International Journal of </w:t>
            </w:r>
            <w:r w:rsidRPr="00DF7CC1">
              <w:rPr>
                <w:rFonts w:cs="Arial"/>
                <w:bCs/>
                <w:i/>
                <w:color w:val="auto"/>
                <w:shd w:val="clear" w:color="auto" w:fill="FFFFFF"/>
              </w:rPr>
              <w:t>Computer Science and</w:t>
            </w:r>
          </w:p>
          <w:p w:rsidR="00880CB9" w:rsidRPr="00DF7CC1" w:rsidRDefault="00DF7CC1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i/>
                <w:color w:val="auto"/>
                <w:shd w:val="clear" w:color="auto" w:fill="FFFFFF"/>
              </w:rPr>
              <w:t>Information Security</w:t>
            </w:r>
            <w:r>
              <w:rPr>
                <w:rFonts w:cs="Arial"/>
                <w:bCs/>
                <w:i/>
                <w:color w:val="auto"/>
                <w:shd w:val="clear" w:color="auto" w:fill="FFFFFF"/>
              </w:rPr>
              <w:t xml:space="preserve">,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Vol. 16 No. 12, pp. 13-18, 2018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>. IF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: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0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.702(2018)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(Based on ISI)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.</w:t>
            </w:r>
          </w:p>
        </w:tc>
      </w:tr>
      <w:tr w:rsidR="00871CF5" w:rsidRPr="00FB0278" w:rsidTr="00871CF5">
        <w:trPr>
          <w:trHeight w:val="315"/>
        </w:trPr>
        <w:tc>
          <w:tcPr>
            <w:tcW w:w="2070" w:type="dxa"/>
            <w:vMerge w:val="restart"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871CF5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 xml:space="preserve">Awards &amp; </w:t>
            </w:r>
          </w:p>
          <w:p w:rsidR="00871CF5" w:rsidRPr="00880CB9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Scholarships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880CB9" w:rsidRDefault="00871CF5" w:rsidP="00EC3649">
            <w:r w:rsidRPr="00EC3649">
              <w:rPr>
                <w:color w:val="auto"/>
              </w:rPr>
              <w:t>University Faculty Dean’s Award in the Session 2015-16, 2016-11, 2017-18 and 2018-19</w:t>
            </w:r>
            <w:r w:rsidR="00471368">
              <w:rPr>
                <w:color w:val="auto"/>
              </w:rPr>
              <w:t>.</w:t>
            </w:r>
          </w:p>
        </w:tc>
      </w:tr>
      <w:tr w:rsidR="00871CF5" w:rsidRPr="00FB0278" w:rsidTr="00871CF5">
        <w:trPr>
          <w:trHeight w:val="297"/>
        </w:trPr>
        <w:tc>
          <w:tcPr>
            <w:tcW w:w="2070" w:type="dxa"/>
            <w:vMerge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871CF5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472D62" w:rsidRDefault="00871CF5" w:rsidP="00EC3649">
            <w:pPr>
              <w:pBdr>
                <w:left w:val="single" w:sz="4" w:space="4" w:color="auto"/>
              </w:pBd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871CF5">
              <w:rPr>
                <w:rFonts w:cs="Times New Roman"/>
                <w:color w:val="000000" w:themeColor="text1"/>
              </w:rPr>
              <w:t xml:space="preserve">Regional Champion (Khulna) &amp; Global Nominee </w:t>
            </w:r>
            <w:r>
              <w:rPr>
                <w:rFonts w:cs="Times New Roman"/>
                <w:color w:val="000000" w:themeColor="text1"/>
              </w:rPr>
              <w:t xml:space="preserve">in </w:t>
            </w:r>
            <w:r w:rsidRPr="00871CF5">
              <w:rPr>
                <w:rFonts w:cs="Times New Roman"/>
                <w:color w:val="000000" w:themeColor="text1"/>
              </w:rPr>
              <w:t>NASA SPACE APP CHALLENGE 2019</w:t>
            </w:r>
            <w:r w:rsidR="00471368">
              <w:rPr>
                <w:rFonts w:cs="Times New Roman"/>
                <w:color w:val="000000" w:themeColor="text1"/>
              </w:rPr>
              <w:t>.</w:t>
            </w:r>
          </w:p>
        </w:tc>
      </w:tr>
      <w:tr w:rsidR="00871CF5" w:rsidRPr="00FB0278" w:rsidTr="00871CF5">
        <w:trPr>
          <w:trHeight w:val="304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871CF5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472D62" w:rsidRDefault="00871CF5" w:rsidP="00EC3649">
            <w:pPr>
              <w:pBdr>
                <w:left w:val="single" w:sz="4" w:space="4" w:color="auto"/>
              </w:pBd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Talent Pool Category Scholarship in HSC (2015)</w:t>
            </w:r>
            <w:r w:rsidR="00471368">
              <w:rPr>
                <w:rFonts w:cs="Times New Roman"/>
                <w:color w:val="000000" w:themeColor="text1"/>
              </w:rPr>
              <w:t>.</w:t>
            </w:r>
          </w:p>
        </w:tc>
      </w:tr>
      <w:tr w:rsidR="00A402AF" w:rsidRPr="00FB0278" w:rsidTr="00880CB9">
        <w:trPr>
          <w:trHeight w:val="716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Pr="00377284" w:rsidRDefault="00A402AF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Technical Skills</w:t>
            </w:r>
          </w:p>
        </w:tc>
        <w:tc>
          <w:tcPr>
            <w:tcW w:w="8821" w:type="dxa"/>
            <w:tcBorders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Programming Language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proofErr w:type="gramStart"/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r w:rsidRPr="00880CB9">
              <w:rPr>
                <w:rFonts w:eastAsia="Lato" w:cs="Lato"/>
                <w:b/>
                <w:color w:val="000000" w:themeColor="text1"/>
              </w:rPr>
              <w:t>:</w:t>
            </w:r>
            <w:proofErr w:type="gramEnd"/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</w:t>
            </w:r>
            <w:r w:rsidRPr="00880CB9">
              <w:rPr>
                <w:rFonts w:eastAsia="Lato" w:cs="Lato"/>
                <w:color w:val="000000" w:themeColor="text1"/>
              </w:rPr>
              <w:t>C, C++, Java, Swift, Python, Assembly</w:t>
            </w:r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b/>
                <w:bCs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Mobile Development</w:t>
            </w:r>
            <w:r w:rsidR="00143A78"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proofErr w:type="gramStart"/>
            <w:r w:rsidR="00143A78" w:rsidRPr="00880CB9">
              <w:rPr>
                <w:rFonts w:eastAsia="Lato" w:cs="Lato"/>
                <w:b/>
                <w:bCs/>
                <w:color w:val="000000" w:themeColor="text1"/>
              </w:rPr>
              <w:t>IDE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proofErr w:type="gramEnd"/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r w:rsidR="00B62B3A"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color w:val="000000" w:themeColor="text1"/>
              </w:rPr>
              <w:t xml:space="preserve">Android Studio, </w:t>
            </w:r>
            <w:proofErr w:type="spellStart"/>
            <w:r w:rsidRPr="00880CB9">
              <w:rPr>
                <w:rFonts w:eastAsia="Lato" w:cs="Lato"/>
                <w:color w:val="000000" w:themeColor="text1"/>
              </w:rPr>
              <w:t>Xcode</w:t>
            </w:r>
            <w:proofErr w:type="spellEnd"/>
            <w:r w:rsidRPr="00880CB9">
              <w:rPr>
                <w:rFonts w:eastAsia="Lato" w:cs="Lato"/>
                <w:color w:val="000000" w:themeColor="text1"/>
              </w:rPr>
              <w:t xml:space="preserve"> (iOS)</w:t>
            </w:r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Web Based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</w:t>
            </w:r>
            <w:proofErr w:type="gramStart"/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proofErr w:type="gramEnd"/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</w:t>
            </w:r>
            <w:r w:rsidRPr="00880CB9">
              <w:rPr>
                <w:rFonts w:eastAsia="Lato" w:cs="Lato"/>
                <w:color w:val="000000" w:themeColor="text1"/>
              </w:rPr>
              <w:t>PHP, JavaScript, HTML, CSS</w:t>
            </w:r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DBMS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         </w:t>
            </w:r>
            <w:proofErr w:type="gramStart"/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proofErr w:type="gramEnd"/>
            <w:r w:rsidR="00CC62C0">
              <w:rPr>
                <w:rFonts w:eastAsia="Lato" w:cs="Lato"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color w:val="000000" w:themeColor="text1"/>
              </w:rPr>
              <w:t>Oracle 10g, MySQL, SQLite</w:t>
            </w:r>
          </w:p>
          <w:p w:rsidR="000F1A24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Version control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</w:t>
            </w:r>
            <w:proofErr w:type="gramStart"/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proofErr w:type="gramEnd"/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0F1A24" w:rsidRPr="00880CB9">
              <w:rPr>
                <w:rFonts w:eastAsia="Lato" w:cs="Lato"/>
                <w:color w:val="000000" w:themeColor="text1"/>
              </w:rPr>
              <w:t xml:space="preserve">    </w:t>
            </w:r>
            <w:proofErr w:type="spellStart"/>
            <w:r w:rsidRPr="00880CB9">
              <w:rPr>
                <w:rFonts w:eastAsia="Lato" w:cs="Lato"/>
                <w:color w:val="000000" w:themeColor="text1"/>
              </w:rPr>
              <w:t>Git</w:t>
            </w:r>
            <w:proofErr w:type="spellEnd"/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Software Packages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         </w:t>
            </w:r>
            <w:proofErr w:type="gramStart"/>
            <w:r w:rsidR="00880CB9">
              <w:rPr>
                <w:rFonts w:eastAsia="Lato" w:cs="Lato"/>
                <w:color w:val="000000" w:themeColor="text1"/>
              </w:rPr>
              <w:t xml:space="preserve">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proofErr w:type="gramEnd"/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</w:t>
            </w:r>
            <w:r w:rsidR="000F1A24" w:rsidRPr="00880CB9">
              <w:rPr>
                <w:rFonts w:eastAsia="Lato" w:cs="Lato"/>
                <w:color w:val="000000" w:themeColor="text1"/>
              </w:rPr>
              <w:t>Proteus, CISCO Packet Tracer</w:t>
            </w:r>
          </w:p>
          <w:p w:rsidR="00A402AF" w:rsidRPr="00880CB9" w:rsidRDefault="00A402AF" w:rsidP="003B722F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Operating system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</w:t>
            </w:r>
            <w:proofErr w:type="gramStart"/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proofErr w:type="gramEnd"/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0F1A24" w:rsidRPr="00880CB9">
              <w:rPr>
                <w:rFonts w:eastAsia="Lato" w:cs="Lato"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color w:val="000000" w:themeColor="text1"/>
              </w:rPr>
              <w:t>Windows, Ubuntu, iOS</w:t>
            </w:r>
          </w:p>
          <w:p w:rsidR="00A402AF" w:rsidRPr="003B722F" w:rsidRDefault="00A402AF" w:rsidP="00880CB9">
            <w:pPr>
              <w:spacing w:after="0" w:line="240" w:lineRule="auto"/>
              <w:contextualSpacing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Others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: 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00880CB9">
              <w:rPr>
                <w:rFonts w:eastAsia="Lato" w:cs="Lato"/>
                <w:color w:val="000000" w:themeColor="text1"/>
              </w:rPr>
              <w:t>OpenCV</w:t>
            </w:r>
            <w:proofErr w:type="spellEnd"/>
            <w:r w:rsidRPr="00880CB9">
              <w:rPr>
                <w:rFonts w:eastAsia="Lato" w:cs="Lato"/>
                <w:color w:val="000000" w:themeColor="text1"/>
              </w:rPr>
              <w:t>, OpenGL</w:t>
            </w:r>
          </w:p>
        </w:tc>
      </w:tr>
      <w:tr w:rsidR="00A402AF" w:rsidRPr="00FB0278" w:rsidTr="00661DF0">
        <w:trPr>
          <w:trHeight w:val="537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Default="00A402AF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Area of Interest</w:t>
            </w:r>
          </w:p>
        </w:tc>
        <w:tc>
          <w:tcPr>
            <w:tcW w:w="8821" w:type="dxa"/>
            <w:tcBorders>
              <w:top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661DF0" w:rsidRDefault="00195718" w:rsidP="00195718">
            <w:pPr>
              <w:spacing w:after="0" w:line="240" w:lineRule="auto"/>
              <w:contextualSpacing/>
              <w:jc w:val="both"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>Teaching &amp; Research</w:t>
            </w:r>
            <w:r w:rsidR="00E13C8D" w:rsidRPr="00E13C8D">
              <w:rPr>
                <w:rFonts w:eastAsia="Lato" w:cs="Lato"/>
                <w:color w:val="000000" w:themeColor="text1"/>
              </w:rPr>
              <w:t>,</w:t>
            </w:r>
            <w:r w:rsidR="00CA3C94">
              <w:rPr>
                <w:rFonts w:eastAsia="Lato" w:cs="Lato"/>
                <w:color w:val="000000" w:themeColor="text1"/>
              </w:rPr>
              <w:t xml:space="preserve"> Graphics Design,</w:t>
            </w:r>
            <w:r w:rsidR="00E13C8D" w:rsidRPr="00E13C8D">
              <w:rPr>
                <w:rFonts w:eastAsia="Lato" w:cs="Lato"/>
                <w:color w:val="000000" w:themeColor="text1"/>
              </w:rPr>
              <w:t xml:space="preserve"> Image Processing &amp; Computer Vision, Machine Learning, Artificial Intelligence</w:t>
            </w:r>
            <w:r>
              <w:rPr>
                <w:rFonts w:eastAsia="Lato" w:cs="Lato"/>
                <w:color w:val="000000" w:themeColor="text1"/>
              </w:rPr>
              <w:t xml:space="preserve">, Object Oriented Programming, Robotics, Natural Language Processing, </w:t>
            </w:r>
            <w:r w:rsidR="00CA3C94">
              <w:rPr>
                <w:rFonts w:eastAsia="Lato" w:cs="Lato"/>
                <w:color w:val="000000" w:themeColor="text1"/>
              </w:rPr>
              <w:t>Database</w:t>
            </w:r>
            <w:r w:rsidR="00E13C8D">
              <w:rPr>
                <w:rFonts w:eastAsia="Lato" w:cs="Lato"/>
                <w:color w:val="000000" w:themeColor="text1"/>
              </w:rPr>
              <w:t>.</w:t>
            </w:r>
          </w:p>
        </w:tc>
      </w:tr>
      <w:tr w:rsidR="00A402AF" w:rsidRPr="00FB0278" w:rsidTr="00F50614">
        <w:trPr>
          <w:trHeight w:val="293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Default="00A402AF" w:rsidP="00391823">
            <w:pPr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Programming Activities</w:t>
            </w:r>
          </w:p>
        </w:tc>
        <w:tc>
          <w:tcPr>
            <w:tcW w:w="8821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:rsidR="00A402AF" w:rsidRPr="00EC3649" w:rsidRDefault="00A402AF" w:rsidP="00391823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proofErr w:type="spellStart"/>
            <w:r w:rsidRPr="00EC3649">
              <w:rPr>
                <w:rFonts w:eastAsia="Lato" w:cs="Lato"/>
                <w:color w:val="000000" w:themeColor="text1"/>
              </w:rPr>
              <w:t>Codeforces</w:t>
            </w:r>
            <w:proofErr w:type="spellEnd"/>
            <w:r w:rsidRPr="00EC3649">
              <w:rPr>
                <w:rFonts w:eastAsia="Lato" w:cs="Lato"/>
                <w:color w:val="000000" w:themeColor="text1"/>
              </w:rPr>
              <w:t xml:space="preserve"> -  Handle: </w:t>
            </w:r>
            <w:r w:rsidR="001C4ACD" w:rsidRPr="00EC3649">
              <w:rPr>
                <w:rFonts w:eastAsia="Lato" w:cs="Lato"/>
                <w:color w:val="000000" w:themeColor="text1"/>
              </w:rPr>
              <w:t>nayan_082</w:t>
            </w:r>
            <w:r w:rsidR="00EC3649">
              <w:rPr>
                <w:rFonts w:eastAsia="Lato" w:cs="Lato"/>
                <w:color w:val="000000" w:themeColor="text1"/>
              </w:rPr>
              <w:t xml:space="preserve">, UVA - Handle: nayan_082, </w:t>
            </w:r>
            <w:proofErr w:type="spellStart"/>
            <w:r w:rsidR="00EC3649">
              <w:rPr>
                <w:rFonts w:eastAsia="Lato" w:cs="Lato"/>
                <w:color w:val="000000" w:themeColor="text1"/>
              </w:rPr>
              <w:t>Vjudge</w:t>
            </w:r>
            <w:proofErr w:type="spellEnd"/>
            <w:r w:rsidR="00EC3649">
              <w:rPr>
                <w:rFonts w:eastAsia="Lato" w:cs="Lato"/>
                <w:color w:val="000000" w:themeColor="text1"/>
              </w:rPr>
              <w:t xml:space="preserve"> – Handle: nayan_082</w:t>
            </w:r>
            <w:r w:rsidR="009819FC">
              <w:rPr>
                <w:rFonts w:eastAsia="Lato" w:cs="Lato"/>
                <w:color w:val="000000" w:themeColor="text1"/>
              </w:rPr>
              <w:t xml:space="preserve">, </w:t>
            </w:r>
            <w:proofErr w:type="spellStart"/>
            <w:r w:rsidR="009819FC">
              <w:rPr>
                <w:rFonts w:eastAsia="Lato" w:cs="Lato"/>
                <w:color w:val="000000" w:themeColor="text1"/>
              </w:rPr>
              <w:t>Leetcode</w:t>
            </w:r>
            <w:proofErr w:type="spellEnd"/>
            <w:r w:rsidR="009819FC">
              <w:rPr>
                <w:rFonts w:eastAsia="Lato" w:cs="Lato"/>
                <w:color w:val="000000" w:themeColor="text1"/>
              </w:rPr>
              <w:t xml:space="preserve"> – ID</w:t>
            </w:r>
            <w:r w:rsidR="00232654">
              <w:rPr>
                <w:rFonts w:eastAsia="Lato" w:cs="Lato"/>
                <w:color w:val="000000" w:themeColor="text1"/>
              </w:rPr>
              <w:t>:</w:t>
            </w:r>
            <w:r w:rsidR="009819FC">
              <w:rPr>
                <w:rFonts w:eastAsia="Lato" w:cs="Lato"/>
                <w:color w:val="000000" w:themeColor="text1"/>
              </w:rPr>
              <w:t xml:space="preserve"> mdnayan1507082 (</w:t>
            </w:r>
            <w:r w:rsidR="00807851">
              <w:rPr>
                <w:rFonts w:eastAsia="Lato" w:cs="Lato"/>
                <w:color w:val="000000" w:themeColor="text1"/>
              </w:rPr>
              <w:t>35</w:t>
            </w:r>
            <w:r w:rsidRPr="00EC3649">
              <w:rPr>
                <w:rFonts w:eastAsia="Lato" w:cs="Lato"/>
                <w:color w:val="000000" w:themeColor="text1"/>
              </w:rPr>
              <w:t>0+ problem solved</w:t>
            </w:r>
            <w:r w:rsidR="009819FC">
              <w:rPr>
                <w:rFonts w:eastAsia="Lato" w:cs="Lato"/>
                <w:color w:val="000000" w:themeColor="text1"/>
              </w:rPr>
              <w:t>)</w:t>
            </w:r>
            <w:bookmarkStart w:id="0" w:name="_GoBack"/>
            <w:bookmarkEnd w:id="0"/>
          </w:p>
          <w:p w:rsidR="00A402AF" w:rsidRPr="00003C16" w:rsidRDefault="00A402AF" w:rsidP="00730588">
            <w:pPr>
              <w:spacing w:after="0" w:line="240" w:lineRule="auto"/>
              <w:rPr>
                <w:rFonts w:ascii="Lato" w:eastAsia="Lato" w:hAnsi="Lato" w:cs="Lato"/>
              </w:rPr>
            </w:pPr>
            <w:r w:rsidRPr="00EC3649">
              <w:rPr>
                <w:rFonts w:eastAsia="Lato" w:cs="Lato"/>
                <w:color w:val="auto"/>
              </w:rPr>
              <w:t>Participated in Intra KUET Programming Contest, 2016</w:t>
            </w:r>
            <w:r w:rsidR="001C4ACD" w:rsidRPr="00EC3649">
              <w:rPr>
                <w:rFonts w:eastAsia="Lato" w:cs="Lato"/>
                <w:color w:val="auto"/>
              </w:rPr>
              <w:t xml:space="preserve"> &amp; </w:t>
            </w:r>
            <w:r w:rsidR="00661DF0" w:rsidRPr="00EC3649">
              <w:rPr>
                <w:rFonts w:eastAsia="Lato" w:cs="Lato"/>
                <w:color w:val="auto"/>
              </w:rPr>
              <w:t>2019.</w:t>
            </w:r>
          </w:p>
        </w:tc>
      </w:tr>
      <w:tr w:rsidR="00A402AF" w:rsidRPr="00FB0278" w:rsidTr="006C5CB5">
        <w:trPr>
          <w:trHeight w:val="642"/>
        </w:trPr>
        <w:tc>
          <w:tcPr>
            <w:tcW w:w="2070" w:type="dxa"/>
            <w:vMerge w:val="restart"/>
            <w:tcBorders>
              <w:left w:val="nil"/>
            </w:tcBorders>
            <w:tcMar>
              <w:right w:w="475" w:type="dxa"/>
            </w:tcMar>
          </w:tcPr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lastRenderedPageBreak/>
              <w:t>Projects</w:t>
            </w: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206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E769BAF" wp14:editId="773F2F89">
                      <wp:simplePos x="0" y="0"/>
                      <wp:positionH relativeFrom="page">
                        <wp:posOffset>-371475</wp:posOffset>
                      </wp:positionH>
                      <wp:positionV relativeFrom="paragraph">
                        <wp:posOffset>382905</wp:posOffset>
                      </wp:positionV>
                      <wp:extent cx="166687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AF" w:rsidRDefault="00A402AF" w:rsidP="000433FD">
                                  <w:r>
                                    <w:t xml:space="preserve">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69BAF" id="Text Box 8" o:spid="_x0000_s1030" type="#_x0000_t202" style="position:absolute;margin-left:-29.25pt;margin-top:30.15pt;width:131.25pt;height:21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" fillcolor="white [3201]" strokecolor="white [3212]" strokeweight=".5pt">
                      <v:textbox>
                        <w:txbxContent>
                          <w:p w:rsidR="00A402AF" w:rsidRDefault="00A402AF" w:rsidP="000433FD">
                            <w:r>
                              <w:t xml:space="preserve">         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936A2D" w:rsidRPr="00143A78" w:rsidRDefault="00936A2D" w:rsidP="00936A2D">
            <w:pPr>
              <w:spacing w:after="0" w:line="276" w:lineRule="auto"/>
              <w:rPr>
                <w:rFonts w:cs="Times New Roman"/>
                <w:b/>
                <w:bCs/>
                <w:color w:val="auto"/>
                <w:sz w:val="18"/>
                <w:szCs w:val="18"/>
              </w:rPr>
            </w:pPr>
            <w:hyperlink r:id="rId14" w:history="1">
              <w:proofErr w:type="spellStart"/>
              <w:r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Car</w:t>
              </w:r>
            </w:hyperlink>
            <w:r w:rsidRPr="00A378A8">
              <w:rPr>
                <w:rStyle w:val="Hyperlink"/>
                <w:rFonts w:cs="Times New Roman"/>
                <w:b/>
                <w:bCs/>
                <w:color w:val="auto"/>
                <w:sz w:val="18"/>
                <w:szCs w:val="18"/>
                <w:u w:val="none"/>
              </w:rPr>
              <w:t>Design</w:t>
            </w:r>
            <w:proofErr w:type="spellEnd"/>
          </w:p>
          <w:p w:rsidR="00936A2D" w:rsidRPr="00FE6325" w:rsidRDefault="00936A2D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>OpenGL, C++</w:t>
            </w:r>
          </w:p>
          <w:p w:rsidR="00A402AF" w:rsidRPr="00C26135" w:rsidRDefault="00936A2D" w:rsidP="006C5CB5">
            <w:pPr>
              <w:spacing w:after="0" w:line="240" w:lineRule="auto"/>
              <w:rPr>
                <w:rFonts w:cs="Times New Roman"/>
                <w:b/>
                <w:bCs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The classic </w:t>
            </w: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project</w:t>
            </w:r>
            <w:r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for computer graphics project.</w:t>
            </w:r>
          </w:p>
        </w:tc>
      </w:tr>
      <w:tr w:rsidR="00FE6325" w:rsidRPr="00FB0278" w:rsidTr="006C5CB5">
        <w:trPr>
          <w:trHeight w:val="363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936A2D" w:rsidRPr="00143A78" w:rsidRDefault="00936A2D" w:rsidP="00936A2D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5" w:history="1">
              <w:proofErr w:type="spellStart"/>
              <w:r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Beat</w:t>
              </w:r>
            </w:hyperlink>
            <w:r>
              <w:rPr>
                <w:rStyle w:val="Hyperlink"/>
                <w:rFonts w:cs="Times New Roman"/>
                <w:b/>
                <w:color w:val="auto"/>
                <w:sz w:val="18"/>
                <w:szCs w:val="18"/>
                <w:u w:val="none"/>
              </w:rPr>
              <w:t>MySum</w:t>
            </w:r>
            <w:proofErr w:type="spellEnd"/>
          </w:p>
          <w:p w:rsidR="00936A2D" w:rsidRPr="00FE6325" w:rsidRDefault="00936A2D" w:rsidP="006C5CB5">
            <w:pPr>
              <w:spacing w:after="0" w:line="240" w:lineRule="auto"/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  <w:t>Python, Artificial Intelligence</w:t>
            </w:r>
          </w:p>
          <w:p w:rsidR="00FE6325" w:rsidRPr="00936A2D" w:rsidRDefault="00936A2D" w:rsidP="006C5CB5">
            <w:pPr>
              <w:spacing w:after="0" w:line="240" w:lineRule="auto"/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  <w:t>A human vs PC card game with minimax and alpha-beta pruning algorithm.</w:t>
            </w:r>
          </w:p>
        </w:tc>
      </w:tr>
      <w:tr w:rsidR="00FE6325" w:rsidRPr="00FB0278" w:rsidTr="006C5CB5">
        <w:trPr>
          <w:trHeight w:val="489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74332E" w:rsidRDefault="006C7CA1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6" w:history="1">
              <w:r w:rsidR="00307ACA" w:rsidRPr="00307ACA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 xml:space="preserve">Compiler </w:t>
              </w:r>
            </w:hyperlink>
          </w:p>
          <w:p w:rsidR="00FE6325" w:rsidRPr="00C26135" w:rsidRDefault="00307ACA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C++</w:t>
            </w:r>
          </w:p>
          <w:p w:rsidR="00FE6325" w:rsidRPr="00C26135" w:rsidRDefault="00307ACA" w:rsidP="006C5CB5">
            <w:pPr>
              <w:spacing w:after="0" w:line="240" w:lineRule="auto"/>
              <w:rPr>
                <w:rFonts w:cs="Times New Roman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A simple compiler project</w:t>
            </w:r>
            <w:r w:rsid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FE6325" w:rsidRPr="00FB0278" w:rsidTr="00F501E0">
        <w:trPr>
          <w:trHeight w:val="20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6C7CA1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7" w:history="1">
              <w:r w:rsidR="005746D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Tic</w:t>
              </w:r>
            </w:hyperlink>
            <w:r w:rsidR="005746D8">
              <w:rPr>
                <w:rStyle w:val="Hyperlink"/>
                <w:rFonts w:cs="Times New Roman"/>
                <w:b/>
                <w:color w:val="auto"/>
                <w:sz w:val="18"/>
                <w:szCs w:val="18"/>
                <w:u w:val="none"/>
              </w:rPr>
              <w:t>-Tac-Toe</w:t>
            </w:r>
          </w:p>
          <w:p w:rsidR="005746D8" w:rsidRDefault="005746D8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iOS</w:t>
            </w:r>
          </w:p>
          <w:p w:rsidR="00FE6325" w:rsidRPr="00EB541A" w:rsidRDefault="00FE6325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An iOS app </w:t>
            </w:r>
            <w:r w:rsidR="005746D8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of </w:t>
            </w:r>
            <w:r w:rsidR="00730588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a </w:t>
            </w:r>
            <w:r w:rsidR="005746D8">
              <w:rPr>
                <w:rFonts w:cs="Times New Roman"/>
                <w:color w:val="262626" w:themeColor="text1" w:themeTint="D9"/>
                <w:sz w:val="18"/>
                <w:szCs w:val="18"/>
              </w:rPr>
              <w:t>well-known game</w:t>
            </w: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FE6325" w:rsidRPr="00FB0278" w:rsidTr="00F501E0">
        <w:trPr>
          <w:trHeight w:val="20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6C7CA1" w:rsidP="00730588">
            <w:pPr>
              <w:pBdr>
                <w:bottom w:val="single" w:sz="4" w:space="1" w:color="auto"/>
              </w:pBdr>
              <w:spacing w:after="0" w:line="276" w:lineRule="auto"/>
              <w:rPr>
                <w:rFonts w:cs="Times New Roman"/>
                <w:color w:val="3333CC"/>
                <w:sz w:val="18"/>
                <w:szCs w:val="18"/>
              </w:rPr>
            </w:pPr>
            <w:hyperlink r:id="rId18" w:history="1">
              <w:r w:rsidR="0073058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Web Development Project: KDS (KUET Debating Society) Website</w:t>
              </w:r>
            </w:hyperlink>
          </w:p>
          <w:p w:rsidR="00FE6325" w:rsidRPr="00C26135" w:rsidRDefault="00FE6325" w:rsidP="006C5CB5">
            <w:pPr>
              <w:pBdr>
                <w:bottom w:val="single" w:sz="4" w:space="1" w:color="auto"/>
              </w:pBd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PHP, HTML, CSS, JavaScript</w:t>
            </w:r>
          </w:p>
          <w:p w:rsidR="00FE6325" w:rsidRPr="00C26135" w:rsidRDefault="00FE6325" w:rsidP="006C5CB5">
            <w:pPr>
              <w:pBdr>
                <w:bottom w:val="single" w:sz="4" w:space="1" w:color="auto"/>
              </w:pBdr>
              <w:spacing w:after="0" w:line="240" w:lineRule="auto"/>
              <w:rPr>
                <w:rFonts w:cs="Times New Roman"/>
                <w:b/>
                <w:bCs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A website </w:t>
            </w:r>
            <w:r w:rsidR="009478AB">
              <w:rPr>
                <w:rFonts w:cs="Times New Roman"/>
                <w:color w:val="auto"/>
                <w:sz w:val="18"/>
                <w:szCs w:val="18"/>
              </w:rPr>
              <w:t xml:space="preserve">based on </w:t>
            </w:r>
            <w:r w:rsidR="00730588">
              <w:rPr>
                <w:rFonts w:cs="Times New Roman"/>
                <w:color w:val="auto"/>
                <w:sz w:val="18"/>
                <w:szCs w:val="18"/>
              </w:rPr>
              <w:t xml:space="preserve">the </w:t>
            </w:r>
            <w:r w:rsidR="009478AB">
              <w:rPr>
                <w:rFonts w:cs="Times New Roman"/>
                <w:color w:val="auto"/>
                <w:sz w:val="18"/>
                <w:szCs w:val="18"/>
              </w:rPr>
              <w:t>working procedure of a Debating Society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  <w:p w:rsidR="00936A2D" w:rsidRPr="00936A2D" w:rsidRDefault="00936A2D" w:rsidP="00936A2D">
            <w:pPr>
              <w:spacing w:after="0" w:line="276" w:lineRule="auto"/>
              <w:rPr>
                <w:rFonts w:cs="Times New Roman"/>
                <w:b/>
                <w:color w:val="262626" w:themeColor="text1" w:themeTint="D9"/>
                <w:sz w:val="18"/>
                <w:szCs w:val="18"/>
              </w:rPr>
            </w:pPr>
            <w:r w:rsidRPr="00936A2D">
              <w:rPr>
                <w:rFonts w:cs="Times New Roman"/>
                <w:b/>
                <w:color w:val="262626" w:themeColor="text1" w:themeTint="D9"/>
                <w:sz w:val="18"/>
                <w:szCs w:val="18"/>
              </w:rPr>
              <w:t>Calculator</w:t>
            </w:r>
          </w:p>
          <w:p w:rsidR="00936A2D" w:rsidRPr="00936A2D" w:rsidRDefault="00936A2D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936A2D">
              <w:rPr>
                <w:rFonts w:cs="Times New Roman"/>
                <w:color w:val="262626" w:themeColor="text1" w:themeTint="D9"/>
                <w:sz w:val="18"/>
                <w:szCs w:val="18"/>
              </w:rPr>
              <w:t>Android</w:t>
            </w:r>
          </w:p>
          <w:p w:rsidR="00936A2D" w:rsidRPr="00EB541A" w:rsidRDefault="00936A2D" w:rsidP="006C5CB5">
            <w:pPr>
              <w:spacing w:after="0" w:line="240" w:lineRule="auto"/>
              <w:rPr>
                <w:rFonts w:cs="Times New Roman"/>
                <w:b/>
                <w:color w:val="262626" w:themeColor="text1" w:themeTint="D9"/>
                <w:sz w:val="18"/>
                <w:szCs w:val="18"/>
              </w:rPr>
            </w:pPr>
            <w:r w:rsidRPr="00936A2D">
              <w:rPr>
                <w:rFonts w:cs="Times New Roman"/>
                <w:color w:val="262626" w:themeColor="text1" w:themeTint="D9"/>
                <w:sz w:val="18"/>
                <w:szCs w:val="18"/>
              </w:rPr>
              <w:t>It's an android application for addition, subtraction, multiplication and division.</w:t>
            </w:r>
          </w:p>
        </w:tc>
      </w:tr>
      <w:tr w:rsidR="00FE6325" w:rsidRPr="00FB0278" w:rsidTr="00F501E0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936A2D" w:rsidRPr="001C4ACD" w:rsidRDefault="00936A2D" w:rsidP="00936A2D">
            <w:pPr>
              <w:spacing w:after="0" w:line="276" w:lineRule="auto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Alarm</w:t>
            </w:r>
            <w:r w:rsidRPr="001C4ACD">
              <w:rPr>
                <w:b/>
                <w:color w:val="auto"/>
              </w:rPr>
              <w:t>Me</w:t>
            </w:r>
            <w:proofErr w:type="spellEnd"/>
            <w:r w:rsidRPr="001C4ACD">
              <w:rPr>
                <w:b/>
                <w:color w:val="auto"/>
              </w:rPr>
              <w:t xml:space="preserve"> </w:t>
            </w:r>
          </w:p>
          <w:p w:rsidR="00936A2D" w:rsidRPr="00C26135" w:rsidRDefault="00936A2D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Android, SQLite</w:t>
            </w:r>
          </w:p>
          <w:p w:rsidR="00FE6325" w:rsidRPr="00EB541A" w:rsidRDefault="00936A2D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It’s an android application for maintaining the daily</w:t>
            </w: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class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routine of a student.</w:t>
            </w:r>
          </w:p>
        </w:tc>
      </w:tr>
      <w:tr w:rsidR="00FE6325" w:rsidRPr="00FB0278" w:rsidTr="00F501E0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6C7CA1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9" w:history="1">
              <w:proofErr w:type="spellStart"/>
              <w:r w:rsidR="00FE6325" w:rsidRPr="00143A7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Bloodbank</w:t>
              </w:r>
              <w:proofErr w:type="spellEnd"/>
            </w:hyperlink>
            <w:r w:rsidR="00FE6325" w:rsidRPr="00143A78">
              <w:rPr>
                <w:rFonts w:cs="Times New Roman"/>
                <w:b/>
                <w:color w:val="auto"/>
                <w:sz w:val="18"/>
                <w:szCs w:val="18"/>
              </w:rPr>
              <w:t xml:space="preserve"> </w:t>
            </w:r>
          </w:p>
          <w:p w:rsidR="00FE6325" w:rsidRPr="00C26135" w:rsidRDefault="00FE6325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Oracle DBMS, PL/SQL</w:t>
            </w:r>
          </w:p>
          <w:p w:rsidR="00FE6325" w:rsidRPr="00EB541A" w:rsidRDefault="00FE6325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Simple Database project </w:t>
            </w:r>
            <w:r w:rsidR="00A378A8">
              <w:rPr>
                <w:rFonts w:cs="Times New Roman"/>
                <w:color w:val="262626" w:themeColor="text1" w:themeTint="D9"/>
                <w:sz w:val="18"/>
                <w:szCs w:val="18"/>
              </w:rPr>
              <w:t>based on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blood donation organization’s workflow.</w:t>
            </w:r>
          </w:p>
        </w:tc>
      </w:tr>
      <w:tr w:rsidR="00FE6325" w:rsidRPr="00FB0278" w:rsidTr="00F501E0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6C7CA1" w:rsidP="00730588">
            <w:pPr>
              <w:spacing w:after="0" w:line="276" w:lineRule="auto"/>
              <w:rPr>
                <w:rFonts w:cs="Times New Roman"/>
                <w:b/>
                <w:bCs/>
                <w:color w:val="auto"/>
                <w:sz w:val="18"/>
                <w:szCs w:val="18"/>
              </w:rPr>
            </w:pPr>
            <w:hyperlink r:id="rId20" w:history="1">
              <w:r w:rsidR="009478AB" w:rsidRPr="009478AB"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Smart Stick</w:t>
              </w:r>
              <w:r w:rsidR="00FE6325" w:rsidRPr="00143A78"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 (Hardware Project)</w:t>
              </w:r>
            </w:hyperlink>
          </w:p>
          <w:p w:rsidR="00FE6325" w:rsidRPr="00FE6325" w:rsidRDefault="009478AB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Raspberry Pi</w:t>
            </w:r>
          </w:p>
          <w:p w:rsidR="00FE6325" w:rsidRPr="00EB541A" w:rsidRDefault="00EB541A" w:rsidP="006C5CB5">
            <w:pPr>
              <w:spacing w:after="0" w:line="240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This</w:t>
            </w:r>
            <w:r w:rsidR="00FE6325"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project is to build a</w:t>
            </w:r>
            <w:r w:rsidR="009478AB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smart stick for visually impaired</w:t>
            </w:r>
            <w:r w:rsidR="0042765D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people</w:t>
            </w:r>
            <w:r w:rsidR="009478AB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that help to </w:t>
            </w:r>
            <w:r w:rsidR="001F13A8">
              <w:rPr>
                <w:rFonts w:cs="Times New Roman"/>
                <w:color w:val="262626" w:themeColor="text1" w:themeTint="D9"/>
                <w:sz w:val="18"/>
                <w:szCs w:val="18"/>
              </w:rPr>
              <w:t>detect staircase</w:t>
            </w:r>
            <w:r w:rsidR="00FE6325"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. </w:t>
            </w:r>
          </w:p>
        </w:tc>
      </w:tr>
      <w:tr w:rsidR="00FE6325" w:rsidRPr="00FB0278" w:rsidTr="00EC3649">
        <w:trPr>
          <w:trHeight w:val="511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FE6325" w:rsidRPr="00377284" w:rsidRDefault="00FE6325" w:rsidP="00EC3649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Co-curricular Activities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5746D8" w:rsidRDefault="00FE6325" w:rsidP="00EC3649">
            <w:pPr>
              <w:pBdr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color w:val="000000" w:themeColor="text1"/>
              </w:rPr>
              <w:t>SGIP</w:t>
            </w:r>
            <w:r w:rsidR="005746D8">
              <w:rPr>
                <w:rFonts w:eastAsia="Lato" w:cs="Lato"/>
                <w:color w:val="000000" w:themeColor="text1"/>
              </w:rPr>
              <w:t xml:space="preserve">C - </w:t>
            </w:r>
            <w:r w:rsidRPr="005746D8">
              <w:rPr>
                <w:rFonts w:eastAsia="Lato" w:cs="Lato"/>
                <w:color w:val="000000" w:themeColor="text1"/>
              </w:rPr>
              <w:t>Special Group Interested</w:t>
            </w:r>
            <w:r w:rsidR="005746D8">
              <w:rPr>
                <w:rFonts w:eastAsia="Lato" w:cs="Lato"/>
                <w:color w:val="000000" w:themeColor="text1"/>
              </w:rPr>
              <w:t xml:space="preserve"> in Programming Contest</w:t>
            </w:r>
          </w:p>
          <w:p w:rsidR="00FE6325" w:rsidRPr="005746D8" w:rsidRDefault="00FE6325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14" w:hanging="357"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Member</w:t>
            </w:r>
            <w:r w:rsidR="00106344" w:rsidRPr="005746D8">
              <w:rPr>
                <w:rFonts w:eastAsia="Lato" w:cs="Lato"/>
                <w:b/>
                <w:color w:val="000000" w:themeColor="text1"/>
              </w:rPr>
              <w:t xml:space="preserve"> </w:t>
            </w:r>
            <w:r w:rsidR="00F63129" w:rsidRPr="005746D8">
              <w:rPr>
                <w:rFonts w:eastAsia="Lato" w:cs="Lato"/>
                <w:b/>
                <w:color w:val="000000" w:themeColor="text1"/>
              </w:rPr>
              <w:t>(2015-2019)</w:t>
            </w:r>
          </w:p>
          <w:p w:rsidR="00FE6325" w:rsidRPr="005746D8" w:rsidRDefault="005746D8" w:rsidP="00EC3649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HACK - 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Hardware Acceleration Club </w:t>
            </w:r>
            <w:r w:rsidR="001A789A" w:rsidRPr="005746D8">
              <w:rPr>
                <w:rFonts w:eastAsia="Lato" w:cs="Lato"/>
                <w:color w:val="000000" w:themeColor="text1"/>
              </w:rPr>
              <w:t>of KUET</w:t>
            </w:r>
          </w:p>
          <w:p w:rsidR="00FE6325" w:rsidRPr="005746D8" w:rsidRDefault="00106344" w:rsidP="00EC3649">
            <w:pPr>
              <w:pStyle w:val="ListParagraph"/>
              <w:numPr>
                <w:ilvl w:val="0"/>
                <w:numId w:val="13"/>
              </w:numPr>
              <w:spacing w:after="0"/>
              <w:ind w:left="714" w:hanging="357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Vice President (2018</w:t>
            </w:r>
            <w:r w:rsidR="00F63129" w:rsidRPr="005746D8">
              <w:rPr>
                <w:rFonts w:eastAsia="Lato" w:cs="Lato"/>
                <w:b/>
                <w:color w:val="000000" w:themeColor="text1"/>
              </w:rPr>
              <w:t>-2019)</w:t>
            </w:r>
          </w:p>
          <w:p w:rsidR="00FE6325" w:rsidRPr="005746D8" w:rsidRDefault="005746D8" w:rsidP="00EC3649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OKS - </w:t>
            </w:r>
            <w:r w:rsidR="00106344" w:rsidRPr="005746D8">
              <w:rPr>
                <w:rFonts w:eastAsia="Lato" w:cs="Lato"/>
                <w:color w:val="000000" w:themeColor="text1"/>
              </w:rPr>
              <w:t>Organization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 of KUET</w:t>
            </w:r>
            <w:r w:rsidR="00106344" w:rsidRPr="005746D8">
              <w:rPr>
                <w:rFonts w:eastAsia="Lato" w:cs="Lato"/>
                <w:color w:val="000000" w:themeColor="text1"/>
              </w:rPr>
              <w:t xml:space="preserve"> Sports</w:t>
            </w:r>
          </w:p>
          <w:p w:rsidR="00FE6325" w:rsidRPr="005746D8" w:rsidRDefault="00106344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Executive Member (2018-19</w:t>
            </w:r>
            <w:r w:rsidR="00FE6325" w:rsidRPr="005746D8">
              <w:rPr>
                <w:rFonts w:eastAsia="Lato" w:cs="Lato"/>
                <w:b/>
                <w:color w:val="000000" w:themeColor="text1"/>
              </w:rPr>
              <w:t>)</w:t>
            </w:r>
          </w:p>
          <w:p w:rsidR="00FE6325" w:rsidRPr="005746D8" w:rsidRDefault="00FE6325" w:rsidP="00EC3649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color w:val="000000" w:themeColor="text1"/>
              </w:rPr>
              <w:t xml:space="preserve">NHSPC </w:t>
            </w:r>
            <w:r w:rsidR="00582232">
              <w:rPr>
                <w:rFonts w:eastAsia="Lato" w:cs="Lato"/>
                <w:color w:val="000000" w:themeColor="text1"/>
              </w:rPr>
              <w:t>-</w:t>
            </w:r>
            <w:r w:rsidRPr="005746D8">
              <w:rPr>
                <w:rFonts w:eastAsia="Lato" w:cs="Lato"/>
                <w:color w:val="000000" w:themeColor="text1"/>
              </w:rPr>
              <w:t xml:space="preserve"> National High School Programming Contest </w:t>
            </w:r>
          </w:p>
          <w:p w:rsidR="00FE6325" w:rsidRPr="005746D8" w:rsidRDefault="00FE6325" w:rsidP="00EC364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Organizer &amp; Student Motivator</w:t>
            </w:r>
            <w:r w:rsidR="001A789A" w:rsidRPr="005746D8">
              <w:rPr>
                <w:rFonts w:eastAsia="Lato" w:cs="Lato"/>
                <w:b/>
                <w:color w:val="000000" w:themeColor="text1"/>
              </w:rPr>
              <w:t xml:space="preserve"> (</w:t>
            </w:r>
            <w:r w:rsidRPr="005746D8">
              <w:rPr>
                <w:rFonts w:eastAsia="Lato" w:cs="Lato"/>
                <w:b/>
                <w:color w:val="000000" w:themeColor="text1"/>
              </w:rPr>
              <w:t xml:space="preserve">2017) </w:t>
            </w:r>
          </w:p>
          <w:p w:rsidR="00FE6325" w:rsidRPr="005746D8" w:rsidRDefault="00FE6325" w:rsidP="00EC3649">
            <w:pPr>
              <w:pBdr>
                <w:top w:val="single" w:sz="4" w:space="1" w:color="auto"/>
                <w:bottom w:val="single" w:sz="4" w:space="1" w:color="auto"/>
                <w:between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35D32">
              <w:rPr>
                <w:rFonts w:eastAsia="Lato" w:cs="Lato"/>
                <w:color w:val="000000" w:themeColor="text1"/>
              </w:rPr>
              <w:t>Certifications</w:t>
            </w:r>
          </w:p>
          <w:p w:rsidR="00D60A30" w:rsidRPr="00D60A30" w:rsidRDefault="00D60A30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Cs/>
                <w:color w:val="000000" w:themeColor="text1"/>
              </w:rPr>
              <w:t>Participate in “</w:t>
            </w:r>
            <w:r w:rsidRPr="00D71159">
              <w:rPr>
                <w:rFonts w:eastAsia="Lato" w:cs="Lato"/>
                <w:b/>
                <w:bCs/>
                <w:color w:val="000000" w:themeColor="text1"/>
              </w:rPr>
              <w:t>Intra Department Idea Contest-2016</w:t>
            </w:r>
            <w:r>
              <w:rPr>
                <w:rFonts w:eastAsia="Lato" w:cs="Lato"/>
                <w:bCs/>
                <w:color w:val="000000" w:themeColor="text1"/>
              </w:rPr>
              <w:t>” organized by Dept. of CSE, KUET on 12 November 2016.</w:t>
            </w:r>
          </w:p>
          <w:p w:rsidR="00FE6325" w:rsidRPr="00D60A30" w:rsidRDefault="00FC34A4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bCs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>Participate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 in “</w:t>
            </w:r>
            <w:r w:rsidRPr="00FC34A4">
              <w:rPr>
                <w:rFonts w:eastAsia="Lato" w:cs="Lato"/>
                <w:b/>
                <w:bCs/>
                <w:color w:val="000000" w:themeColor="text1"/>
              </w:rPr>
              <w:t>BACS Regional Programming</w:t>
            </w:r>
            <w:r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FC34A4">
              <w:rPr>
                <w:rFonts w:eastAsia="Lato" w:cs="Lato"/>
                <w:b/>
                <w:bCs/>
                <w:color w:val="000000" w:themeColor="text1"/>
              </w:rPr>
              <w:t>Camp - Khulna Division</w:t>
            </w:r>
            <w:r w:rsidR="00FE6325" w:rsidRPr="00FC34A4">
              <w:rPr>
                <w:rFonts w:eastAsia="Lato" w:cs="Lato"/>
                <w:color w:val="000000" w:themeColor="text1"/>
              </w:rPr>
              <w:t xml:space="preserve">” organized by </w:t>
            </w:r>
            <w:r w:rsidR="00B82281" w:rsidRPr="00B82281">
              <w:rPr>
                <w:rFonts w:eastAsia="Lato" w:cs="Lato"/>
                <w:color w:val="000000" w:themeColor="text1"/>
              </w:rPr>
              <w:t xml:space="preserve">Bangladesh Advanced Computing Society </w:t>
            </w:r>
            <w:r w:rsidR="00FE6325" w:rsidRPr="00FC34A4">
              <w:rPr>
                <w:rFonts w:eastAsia="Lato" w:cs="Lato"/>
                <w:color w:val="000000" w:themeColor="text1"/>
              </w:rPr>
              <w:t xml:space="preserve">held at KUET </w:t>
            </w:r>
            <w:r w:rsidR="00B82281">
              <w:rPr>
                <w:rFonts w:eastAsia="Lato" w:cs="Lato"/>
                <w:color w:val="000000" w:themeColor="text1"/>
              </w:rPr>
              <w:t>in 2017</w:t>
            </w:r>
            <w:r w:rsidR="00765815"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D60A30" w:rsidRPr="00D60A30" w:rsidRDefault="00D60A30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Cs/>
                <w:color w:val="000000" w:themeColor="text1"/>
              </w:rPr>
            </w:pPr>
            <w:r w:rsidRPr="005746D8">
              <w:rPr>
                <w:rFonts w:eastAsia="Lato" w:cs="Lato"/>
                <w:bCs/>
                <w:color w:val="000000" w:themeColor="text1"/>
              </w:rPr>
              <w:t>Completion</w:t>
            </w:r>
            <w:r>
              <w:rPr>
                <w:rFonts w:eastAsia="Lato" w:cs="Lato"/>
                <w:bCs/>
                <w:color w:val="000000" w:themeColor="text1"/>
              </w:rPr>
              <w:t xml:space="preserve"> of</w:t>
            </w:r>
            <w:r w:rsidRPr="005746D8">
              <w:rPr>
                <w:rFonts w:eastAsia="Lato" w:cs="Lato"/>
                <w:bCs/>
                <w:color w:val="000000" w:themeColor="text1"/>
              </w:rPr>
              <w:t xml:space="preserve"> “</w:t>
            </w:r>
            <w:r w:rsidRPr="005746D8">
              <w:rPr>
                <w:rFonts w:eastAsia="Lato" w:cs="Lato"/>
                <w:b/>
                <w:color w:val="000000" w:themeColor="text1"/>
              </w:rPr>
              <w:t>iOS Application Development</w:t>
            </w:r>
            <w:r w:rsidRPr="005746D8">
              <w:rPr>
                <w:rFonts w:eastAsia="Lato" w:cs="Lato"/>
                <w:bCs/>
                <w:color w:val="000000" w:themeColor="text1"/>
              </w:rPr>
              <w:t xml:space="preserve">” workshop at Dept. of CSE, KUET, Bangladesh organized by </w:t>
            </w:r>
            <w:proofErr w:type="spellStart"/>
            <w:r w:rsidRPr="005746D8">
              <w:rPr>
                <w:rFonts w:eastAsia="Lato" w:cs="Lato"/>
                <w:bCs/>
                <w:color w:val="000000" w:themeColor="text1"/>
              </w:rPr>
              <w:t>Nascenia</w:t>
            </w:r>
            <w:proofErr w:type="spellEnd"/>
            <w:r w:rsidRPr="005746D8">
              <w:rPr>
                <w:rFonts w:eastAsia="Lato" w:cs="Lato"/>
                <w:bCs/>
                <w:color w:val="000000" w:themeColor="text1"/>
              </w:rPr>
              <w:t xml:space="preserve"> IT on April 28-29, 2018</w:t>
            </w:r>
            <w:r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FE6325" w:rsidRPr="00D71159" w:rsidRDefault="00D71159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>Completion</w:t>
            </w:r>
            <w:r>
              <w:rPr>
                <w:rFonts w:eastAsia="Lato" w:cs="Lato"/>
                <w:bCs/>
                <w:color w:val="000000" w:themeColor="text1"/>
              </w:rPr>
              <w:t xml:space="preserve"> of</w:t>
            </w:r>
            <w:r w:rsidR="00FE6325" w:rsidRPr="005746D8">
              <w:rPr>
                <w:rFonts w:eastAsia="Lato" w:cs="Lato"/>
                <w:bCs/>
                <w:color w:val="000000" w:themeColor="text1"/>
              </w:rPr>
              <w:t xml:space="preserve"> “</w:t>
            </w:r>
            <w:r w:rsidR="00506E7D" w:rsidRPr="00506E7D">
              <w:rPr>
                <w:rFonts w:eastAsia="Lato" w:cs="Lato"/>
                <w:b/>
                <w:color w:val="000000" w:themeColor="text1"/>
              </w:rPr>
              <w:t>Bangla Natural Language Processing with</w:t>
            </w:r>
            <w:r w:rsidR="00506E7D">
              <w:rPr>
                <w:rFonts w:eastAsia="Lato" w:cs="Lato"/>
                <w:b/>
                <w:color w:val="000000" w:themeColor="text1"/>
              </w:rPr>
              <w:t xml:space="preserve"> </w:t>
            </w:r>
            <w:r w:rsidR="00506E7D" w:rsidRPr="00506E7D">
              <w:rPr>
                <w:rFonts w:eastAsia="Lato" w:cs="Lato"/>
                <w:b/>
                <w:color w:val="000000" w:themeColor="text1"/>
              </w:rPr>
              <w:t>Deep Learning</w:t>
            </w:r>
            <w:r w:rsidR="00FE6325" w:rsidRPr="00506E7D">
              <w:rPr>
                <w:rFonts w:eastAsia="Lato" w:cs="Lato"/>
                <w:bCs/>
                <w:color w:val="000000" w:themeColor="text1"/>
              </w:rPr>
              <w:t>”</w:t>
            </w:r>
            <w:r w:rsidR="00506E7D">
              <w:rPr>
                <w:rFonts w:eastAsia="Lato" w:cs="Lato"/>
                <w:bCs/>
                <w:color w:val="000000" w:themeColor="text1"/>
              </w:rPr>
              <w:t xml:space="preserve"> </w:t>
            </w:r>
            <w:r>
              <w:rPr>
                <w:rFonts w:eastAsia="Lato" w:cs="Lato"/>
                <w:bCs/>
                <w:color w:val="000000" w:themeColor="text1"/>
              </w:rPr>
              <w:t xml:space="preserve">workshop </w:t>
            </w:r>
            <w:r w:rsidR="00506E7D">
              <w:rPr>
                <w:rFonts w:eastAsia="Lato" w:cs="Lato"/>
                <w:bCs/>
                <w:color w:val="000000" w:themeColor="text1"/>
              </w:rPr>
              <w:t>organized by Dept. of CSE, KUET</w:t>
            </w:r>
            <w:r>
              <w:rPr>
                <w:rFonts w:eastAsia="Lato" w:cs="Lato"/>
                <w:bCs/>
                <w:color w:val="000000" w:themeColor="text1"/>
              </w:rPr>
              <w:t xml:space="preserve"> in 2018</w:t>
            </w:r>
            <w:r w:rsidR="00765815"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D71159" w:rsidRPr="00506E7D" w:rsidRDefault="00D71159" w:rsidP="007305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Cs/>
                <w:color w:val="000000" w:themeColor="text1"/>
              </w:rPr>
              <w:t>Participate in “</w:t>
            </w:r>
            <w:r w:rsidRPr="00D71159">
              <w:rPr>
                <w:rFonts w:eastAsia="Lato" w:cs="Lato"/>
                <w:b/>
                <w:bCs/>
                <w:color w:val="000000" w:themeColor="text1"/>
              </w:rPr>
              <w:t>Entrepreneurship with IT innovation</w:t>
            </w:r>
            <w:r>
              <w:rPr>
                <w:rFonts w:eastAsia="Lato" w:cs="Lato"/>
                <w:bCs/>
                <w:color w:val="000000" w:themeColor="text1"/>
              </w:rPr>
              <w:t>” organized by Dept. of CSE, KUET on 28 December 2018 and 30 December 2019.</w:t>
            </w:r>
          </w:p>
        </w:tc>
      </w:tr>
      <w:tr w:rsidR="00FE6325" w:rsidRPr="00FB0278" w:rsidTr="00EC3649">
        <w:trPr>
          <w:trHeight w:val="308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Reference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661DF0" w:rsidRDefault="00661DF0" w:rsidP="004C6CB3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/>
                <w:color w:val="000000" w:themeColor="text1"/>
              </w:rPr>
            </w:pPr>
            <w:r w:rsidRPr="00661DF0">
              <w:rPr>
                <w:rFonts w:cs="Times New Roman"/>
                <w:b/>
                <w:color w:val="000000" w:themeColor="text1"/>
              </w:rPr>
              <w:t xml:space="preserve">Dr. Muhammad Aminul </w:t>
            </w:r>
            <w:proofErr w:type="spellStart"/>
            <w:r w:rsidRPr="00661DF0">
              <w:rPr>
                <w:rFonts w:cs="Times New Roman"/>
                <w:b/>
                <w:color w:val="000000" w:themeColor="text1"/>
              </w:rPr>
              <w:t>Haque</w:t>
            </w:r>
            <w:proofErr w:type="spellEnd"/>
            <w:r w:rsidRPr="00661DF0">
              <w:rPr>
                <w:rFonts w:cs="Times New Roman"/>
                <w:b/>
                <w:color w:val="000000" w:themeColor="text1"/>
              </w:rPr>
              <w:t xml:space="preserve"> Akhand</w:t>
            </w:r>
          </w:p>
          <w:p w:rsidR="00FE6325" w:rsidRPr="005E4801" w:rsidRDefault="00FE6325" w:rsidP="004C6CB3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Professor, Department</w:t>
            </w:r>
            <w:r w:rsidRPr="005E4801">
              <w:rPr>
                <w:rFonts w:cs="Times New Roman"/>
                <w:bCs/>
                <w:color w:val="000000" w:themeColor="text1"/>
              </w:rPr>
              <w:t xml:space="preserve"> of</w:t>
            </w:r>
            <w:r w:rsidR="00471368">
              <w:rPr>
                <w:rFonts w:cs="Times New Roman"/>
                <w:bCs/>
                <w:color w:val="000000" w:themeColor="text1"/>
              </w:rPr>
              <w:t xml:space="preserve"> Computer Science and Engineering</w:t>
            </w:r>
            <w:r w:rsidRPr="005E4801">
              <w:rPr>
                <w:rFonts w:cs="Times New Roman"/>
                <w:bCs/>
                <w:color w:val="000000" w:themeColor="text1"/>
              </w:rPr>
              <w:t xml:space="preserve">  </w:t>
            </w:r>
          </w:p>
          <w:p w:rsidR="00FE6325" w:rsidRDefault="00FE6325" w:rsidP="004C6CB3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 w:rsidRPr="005E4801">
              <w:rPr>
                <w:rFonts w:cs="Times New Roman"/>
                <w:bCs/>
                <w:color w:val="000000" w:themeColor="text1"/>
              </w:rPr>
              <w:t>Khulna Universi</w:t>
            </w:r>
            <w:r>
              <w:rPr>
                <w:rFonts w:cs="Times New Roman"/>
                <w:bCs/>
                <w:color w:val="000000" w:themeColor="text1"/>
              </w:rPr>
              <w:t>ty of Engineering &amp; Technology</w:t>
            </w:r>
            <w:r w:rsidR="00B0705C">
              <w:rPr>
                <w:rFonts w:cs="Times New Roman"/>
                <w:bCs/>
                <w:color w:val="000000" w:themeColor="text1"/>
              </w:rPr>
              <w:t xml:space="preserve">, </w:t>
            </w:r>
            <w:r>
              <w:rPr>
                <w:rFonts w:cs="Times New Roman"/>
                <w:bCs/>
                <w:color w:val="000000" w:themeColor="text1"/>
              </w:rPr>
              <w:t>Khulna 9203, Bangladesh</w:t>
            </w:r>
          </w:p>
          <w:p w:rsidR="00661DF0" w:rsidRDefault="00661DF0" w:rsidP="00661DF0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 w:rsidRPr="00661DF0">
              <w:rPr>
                <w:rFonts w:cs="Times New Roman"/>
                <w:bCs/>
                <w:color w:val="000000" w:themeColor="text1"/>
              </w:rPr>
              <w:t xml:space="preserve">Email:akhandkuet@yahoo.com, </w:t>
            </w:r>
            <w:hyperlink r:id="rId21" w:history="1">
              <w:r w:rsidRPr="00EC3649">
                <w:rPr>
                  <w:rStyle w:val="Hyperlink"/>
                  <w:rFonts w:cs="Times New Roman"/>
                  <w:bCs/>
                  <w:color w:val="auto"/>
                  <w:u w:val="none"/>
                </w:rPr>
                <w:t>akhand@cse.kuet.ac.bd</w:t>
              </w:r>
            </w:hyperlink>
          </w:p>
          <w:p w:rsidR="00EC3649" w:rsidRDefault="00EC3649" w:rsidP="00661DF0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Contact No:</w:t>
            </w:r>
            <w:r w:rsidRPr="00EC3649">
              <w:rPr>
                <w:rFonts w:cs="Times New Roman"/>
                <w:bCs/>
                <w:color w:val="000000" w:themeColor="text1"/>
              </w:rPr>
              <w:t xml:space="preserve"> +880-1714087205</w:t>
            </w:r>
          </w:p>
          <w:p w:rsidR="00661DF0" w:rsidRDefault="00661DF0" w:rsidP="00661DF0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Web</w:t>
            </w:r>
            <w:r w:rsidR="0042765D">
              <w:rPr>
                <w:rFonts w:cs="Times New Roman"/>
                <w:bCs/>
                <w:color w:val="000000" w:themeColor="text1"/>
              </w:rPr>
              <w:t>site:</w:t>
            </w:r>
            <w:r w:rsidR="0042765D">
              <w:t xml:space="preserve"> </w:t>
            </w:r>
            <w:r w:rsidR="0042765D" w:rsidRPr="0042765D">
              <w:rPr>
                <w:rFonts w:cs="Times New Roman"/>
                <w:bCs/>
                <w:color w:val="000000" w:themeColor="text1"/>
              </w:rPr>
              <w:t>www.kuet.ac.bd/cse/akhand/</w:t>
            </w:r>
          </w:p>
          <w:p w:rsidR="00EC3649" w:rsidRDefault="00EC3649" w:rsidP="005E4801">
            <w:pPr>
              <w:spacing w:after="0"/>
              <w:rPr>
                <w:rFonts w:cs="Times New Roman"/>
                <w:b/>
                <w:color w:val="000000" w:themeColor="text1"/>
              </w:rPr>
            </w:pPr>
            <w:r w:rsidRPr="00EC3649">
              <w:rPr>
                <w:rFonts w:cs="Times New Roman"/>
                <w:b/>
                <w:color w:val="000000" w:themeColor="text1"/>
              </w:rPr>
              <w:t xml:space="preserve">Md. </w:t>
            </w:r>
            <w:proofErr w:type="spellStart"/>
            <w:r w:rsidRPr="00EC3649">
              <w:rPr>
                <w:rFonts w:cs="Times New Roman"/>
                <w:b/>
                <w:color w:val="000000" w:themeColor="text1"/>
              </w:rPr>
              <w:t>Milon</w:t>
            </w:r>
            <w:proofErr w:type="spellEnd"/>
            <w:r w:rsidRPr="00EC3649">
              <w:rPr>
                <w:rFonts w:cs="Times New Roman"/>
                <w:b/>
                <w:color w:val="000000" w:themeColor="text1"/>
              </w:rPr>
              <w:t xml:space="preserve"> Islam</w:t>
            </w:r>
          </w:p>
          <w:p w:rsidR="00FE6325" w:rsidRPr="002C393B" w:rsidRDefault="00EC3649" w:rsidP="005E4801">
            <w:pPr>
              <w:spacing w:after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Assistant P</w:t>
            </w:r>
            <w:r w:rsidR="00FE6325">
              <w:rPr>
                <w:rFonts w:cs="Times New Roman"/>
                <w:color w:val="000000" w:themeColor="text1"/>
              </w:rPr>
              <w:t>rofessor, Department of Computer Science and Engineering</w:t>
            </w:r>
            <w:r w:rsidR="00FE6325" w:rsidRPr="002C393B">
              <w:rPr>
                <w:rFonts w:cs="Times New Roman"/>
                <w:color w:val="000000" w:themeColor="text1"/>
              </w:rPr>
              <w:t xml:space="preserve">         </w:t>
            </w:r>
            <w:r w:rsidR="00FE6325">
              <w:rPr>
                <w:rFonts w:cs="Times New Roman"/>
                <w:color w:val="000000" w:themeColor="text1"/>
              </w:rPr>
              <w:t xml:space="preserve">  </w:t>
            </w:r>
          </w:p>
          <w:p w:rsidR="00FE6325" w:rsidRPr="00C62F32" w:rsidRDefault="00FE6325" w:rsidP="005E4801">
            <w:pPr>
              <w:spacing w:after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2C393B">
              <w:rPr>
                <w:rFonts w:cs="Times New Roman"/>
                <w:color w:val="000000" w:themeColor="text1"/>
              </w:rPr>
              <w:t>Khulna</w:t>
            </w:r>
            <w:r w:rsidRPr="002C393B">
              <w:rPr>
                <w:rFonts w:cs="Times New Roman"/>
                <w:color w:val="000000" w:themeColor="text1"/>
                <w:sz w:val="18"/>
                <w:szCs w:val="18"/>
              </w:rPr>
              <w:t xml:space="preserve"> Universi</w:t>
            </w:r>
            <w:r w:rsidR="00DF3C7E">
              <w:rPr>
                <w:rFonts w:cs="Times New Roman"/>
                <w:color w:val="000000" w:themeColor="text1"/>
                <w:sz w:val="18"/>
                <w:szCs w:val="18"/>
              </w:rPr>
              <w:t xml:space="preserve">ty of Engineering &amp; Technology, </w:t>
            </w:r>
            <w:r w:rsidRPr="002C393B">
              <w:rPr>
                <w:rFonts w:cs="Times New Roman"/>
                <w:color w:val="000000" w:themeColor="text1"/>
              </w:rPr>
              <w:t>Khulna 9203, Bangladesh</w:t>
            </w:r>
          </w:p>
          <w:p w:rsidR="00EC3649" w:rsidRPr="00EC3649" w:rsidRDefault="00EC3649" w:rsidP="005E4801">
            <w:pPr>
              <w:spacing w:after="0"/>
              <w:rPr>
                <w:rFonts w:cs="Times New Roman"/>
                <w:color w:val="auto"/>
              </w:rPr>
            </w:pPr>
            <w:r w:rsidRPr="00EC3649">
              <w:rPr>
                <w:rFonts w:cs="Times New Roman"/>
                <w:color w:val="000000" w:themeColor="text1"/>
              </w:rPr>
              <w:t xml:space="preserve">Email: miloncsekuet@gmail.com, </w:t>
            </w:r>
            <w:hyperlink r:id="rId22" w:history="1">
              <w:r w:rsidRPr="00EC3649">
                <w:rPr>
                  <w:rStyle w:val="Hyperlink"/>
                  <w:rFonts w:cs="Times New Roman"/>
                  <w:color w:val="auto"/>
                  <w:u w:val="none"/>
                </w:rPr>
                <w:t>milonislam@cse.kuet.ac.bd</w:t>
              </w:r>
            </w:hyperlink>
          </w:p>
          <w:p w:rsidR="00FE6325" w:rsidRPr="002C393B" w:rsidRDefault="00DF3C7E" w:rsidP="005E4801">
            <w:pPr>
              <w:spacing w:after="0"/>
              <w:rPr>
                <w:rFonts w:cs="Times New Roman"/>
                <w:color w:val="000000" w:themeColor="text1"/>
              </w:rPr>
            </w:pPr>
            <w:r w:rsidRPr="00DF3C7E">
              <w:rPr>
                <w:rFonts w:cs="Times New Roman"/>
                <w:color w:val="000000" w:themeColor="text1"/>
              </w:rPr>
              <w:t xml:space="preserve">Contact No: +880-1714087273                                                      </w:t>
            </w:r>
            <w:r w:rsidR="00FE6325" w:rsidRPr="002C393B">
              <w:rPr>
                <w:rFonts w:cs="Times New Roman"/>
                <w:color w:val="000000" w:themeColor="text1"/>
              </w:rPr>
              <w:t xml:space="preserve"> </w:t>
            </w:r>
          </w:p>
          <w:p w:rsidR="00FE6325" w:rsidRPr="00C62F32" w:rsidRDefault="00FE6325" w:rsidP="00EC3649">
            <w:pPr>
              <w:spacing w:after="0"/>
              <w:rPr>
                <w:rFonts w:cs="Times New Roman"/>
                <w:color w:val="000000" w:themeColor="text1"/>
              </w:rPr>
            </w:pPr>
            <w:r w:rsidRPr="002C393B">
              <w:rPr>
                <w:rFonts w:cs="Times New Roman"/>
                <w:color w:val="000000" w:themeColor="text1"/>
              </w:rPr>
              <w:t>Website:</w:t>
            </w:r>
            <w:r>
              <w:rPr>
                <w:rFonts w:cs="Times New Roman"/>
                <w:color w:val="000000" w:themeColor="text1"/>
              </w:rPr>
              <w:t xml:space="preserve"> www.kuet.ac.bd/cse/</w:t>
            </w:r>
            <w:r w:rsidR="00EC3649">
              <w:rPr>
                <w:rFonts w:cs="Times New Roman"/>
                <w:color w:val="000000" w:themeColor="text1"/>
              </w:rPr>
              <w:t>milonislam</w:t>
            </w:r>
            <w:r>
              <w:rPr>
                <w:rFonts w:cs="Times New Roman"/>
                <w:color w:val="000000" w:themeColor="text1"/>
              </w:rPr>
              <w:t xml:space="preserve">/ </w:t>
            </w:r>
          </w:p>
        </w:tc>
      </w:tr>
    </w:tbl>
    <w:p w:rsidR="0019321C" w:rsidRPr="00BB5EAB" w:rsidRDefault="00551771" w:rsidP="00BB5EAB">
      <w:pPr>
        <w:rPr>
          <w:rFonts w:cs="Times New Roman"/>
          <w:b/>
          <w:color w:val="262626" w:themeColor="text1" w:themeTint="D9"/>
          <w:sz w:val="20"/>
          <w:szCs w:val="20"/>
        </w:rPr>
      </w:pPr>
      <w:r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D8C05" wp14:editId="6F816EE9">
                <wp:simplePos x="0" y="0"/>
                <wp:positionH relativeFrom="margin">
                  <wp:posOffset>-104776</wp:posOffset>
                </wp:positionH>
                <wp:positionV relativeFrom="paragraph">
                  <wp:posOffset>-9255760</wp:posOffset>
                </wp:positionV>
                <wp:extent cx="14001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71" w:rsidRDefault="00551771" w:rsidP="00551771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C05" id="Text Box 10" o:spid="_x0000_s1031" type="#_x0000_t202" style="position:absolute;margin-left:-8.25pt;margin-top:-728.8pt;width:110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" fillcolor="white [3201]" strokecolor="white [3212]" strokeweight=".5pt">
                <v:textbox>
                  <w:txbxContent>
                    <w:p w:rsidR="00551771" w:rsidRDefault="00551771" w:rsidP="00551771">
                      <w: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09E"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6C46A" wp14:editId="7899F49D">
                <wp:simplePos x="0" y="0"/>
                <wp:positionH relativeFrom="column">
                  <wp:posOffset>-133350</wp:posOffset>
                </wp:positionH>
                <wp:positionV relativeFrom="paragraph">
                  <wp:posOffset>-8786495</wp:posOffset>
                </wp:positionV>
                <wp:extent cx="1438275" cy="3429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81" w:rsidRDefault="002E7481" w:rsidP="002E7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C46A" id="Text Box 11" o:spid="_x0000_s1032" type="#_x0000_t202" style="position:absolute;margin-left:-10.5pt;margin-top:-691.85pt;width:113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" fillcolor="white [3201]" strokecolor="white [3212]" strokeweight=".5pt">
                <v:textbox>
                  <w:txbxContent>
                    <w:p w:rsidR="002E7481" w:rsidRDefault="002E7481" w:rsidP="002E7481"/>
                  </w:txbxContent>
                </v:textbox>
              </v:shape>
            </w:pict>
          </mc:Fallback>
        </mc:AlternateContent>
      </w:r>
    </w:p>
    <w:sectPr w:rsidR="0019321C" w:rsidRPr="00BB5EAB" w:rsidSect="005C7B36">
      <w:footerReference w:type="first" r:id="rId23"/>
      <w:pgSz w:w="12240" w:h="17712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CA1" w:rsidRDefault="006C7CA1">
      <w:pPr>
        <w:spacing w:after="0" w:line="240" w:lineRule="auto"/>
      </w:pPr>
      <w:r>
        <w:separator/>
      </w:r>
    </w:p>
  </w:endnote>
  <w:endnote w:type="continuationSeparator" w:id="0">
    <w:p w:rsidR="006C7CA1" w:rsidRDefault="006C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68D" w:rsidRDefault="003A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CA1" w:rsidRDefault="006C7CA1">
      <w:pPr>
        <w:spacing w:after="0" w:line="240" w:lineRule="auto"/>
      </w:pPr>
      <w:r>
        <w:separator/>
      </w:r>
    </w:p>
  </w:footnote>
  <w:footnote w:type="continuationSeparator" w:id="0">
    <w:p w:rsidR="006C7CA1" w:rsidRDefault="006C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DB7"/>
    <w:multiLevelType w:val="hybridMultilevel"/>
    <w:tmpl w:val="A69897E0"/>
    <w:lvl w:ilvl="0" w:tplc="D05AB184">
      <w:start w:val="1"/>
      <w:numFmt w:val="bullet"/>
      <w:suff w:val="space"/>
      <w:lvlText w:val=""/>
      <w:lvlJc w:val="left"/>
      <w:pPr>
        <w:ind w:left="3528" w:hanging="35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3B55A96"/>
    <w:multiLevelType w:val="hybridMultilevel"/>
    <w:tmpl w:val="3642ECA0"/>
    <w:lvl w:ilvl="0" w:tplc="D1CC1028">
      <w:start w:val="2"/>
      <w:numFmt w:val="bullet"/>
      <w:suff w:val="space"/>
      <w:lvlText w:val=""/>
      <w:lvlJc w:val="left"/>
      <w:pPr>
        <w:ind w:left="144" w:firstLine="216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3A6B"/>
    <w:multiLevelType w:val="hybridMultilevel"/>
    <w:tmpl w:val="EB1C2084"/>
    <w:lvl w:ilvl="0" w:tplc="B28076D4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  <w:b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 w15:restartNumberingAfterBreak="0">
    <w:nsid w:val="1DAF7A2E"/>
    <w:multiLevelType w:val="hybridMultilevel"/>
    <w:tmpl w:val="79CC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03D"/>
    <w:multiLevelType w:val="hybridMultilevel"/>
    <w:tmpl w:val="B3DCAB82"/>
    <w:lvl w:ilvl="0" w:tplc="76CE5B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C4ED2"/>
    <w:multiLevelType w:val="hybridMultilevel"/>
    <w:tmpl w:val="06263E60"/>
    <w:lvl w:ilvl="0" w:tplc="796818A6">
      <w:start w:val="2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43F3622"/>
    <w:multiLevelType w:val="hybridMultilevel"/>
    <w:tmpl w:val="A3081388"/>
    <w:lvl w:ilvl="0" w:tplc="1F9ACB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D9A"/>
    <w:multiLevelType w:val="hybridMultilevel"/>
    <w:tmpl w:val="439C1084"/>
    <w:lvl w:ilvl="0" w:tplc="5644C5D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4BB5"/>
    <w:multiLevelType w:val="hybridMultilevel"/>
    <w:tmpl w:val="4828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0A35"/>
    <w:multiLevelType w:val="hybridMultilevel"/>
    <w:tmpl w:val="18FCE080"/>
    <w:lvl w:ilvl="0" w:tplc="41C8268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90EDB"/>
    <w:multiLevelType w:val="hybridMultilevel"/>
    <w:tmpl w:val="133E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B2E8F"/>
    <w:multiLevelType w:val="hybridMultilevel"/>
    <w:tmpl w:val="6CCA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4A2C"/>
    <w:multiLevelType w:val="hybridMultilevel"/>
    <w:tmpl w:val="DF44C340"/>
    <w:lvl w:ilvl="0" w:tplc="62B2A76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7055"/>
    <w:multiLevelType w:val="hybridMultilevel"/>
    <w:tmpl w:val="9C4E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B1093"/>
    <w:multiLevelType w:val="hybridMultilevel"/>
    <w:tmpl w:val="0EAAE69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2120A87"/>
    <w:multiLevelType w:val="hybridMultilevel"/>
    <w:tmpl w:val="A69897E0"/>
    <w:lvl w:ilvl="0" w:tplc="D05AB184">
      <w:start w:val="1"/>
      <w:numFmt w:val="bullet"/>
      <w:suff w:val="space"/>
      <w:lvlText w:val=""/>
      <w:lvlJc w:val="left"/>
      <w:pPr>
        <w:ind w:left="3528" w:hanging="35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8F7093A"/>
    <w:multiLevelType w:val="hybridMultilevel"/>
    <w:tmpl w:val="65EA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6F5A"/>
    <w:multiLevelType w:val="hybridMultilevel"/>
    <w:tmpl w:val="2302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C64FD"/>
    <w:multiLevelType w:val="hybridMultilevel"/>
    <w:tmpl w:val="1CC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57EB4"/>
    <w:multiLevelType w:val="hybridMultilevel"/>
    <w:tmpl w:val="464893CA"/>
    <w:lvl w:ilvl="0" w:tplc="5F6AE6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67AB6"/>
    <w:multiLevelType w:val="hybridMultilevel"/>
    <w:tmpl w:val="D43A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5F"/>
    <w:multiLevelType w:val="multilevel"/>
    <w:tmpl w:val="E4EE3C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15"/>
  </w:num>
  <w:num w:numId="10">
    <w:abstractNumId w:val="0"/>
  </w:num>
  <w:num w:numId="11">
    <w:abstractNumId w:val="7"/>
  </w:num>
  <w:num w:numId="12">
    <w:abstractNumId w:val="21"/>
  </w:num>
  <w:num w:numId="13">
    <w:abstractNumId w:val="13"/>
  </w:num>
  <w:num w:numId="14">
    <w:abstractNumId w:val="14"/>
  </w:num>
  <w:num w:numId="15">
    <w:abstractNumId w:val="3"/>
  </w:num>
  <w:num w:numId="16">
    <w:abstractNumId w:val="16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MjM3sDQ2MrG0NDVV0lEKTi0uzszPAykwqQUAB17SSiwAAAA="/>
  </w:docVars>
  <w:rsids>
    <w:rsidRoot w:val="001A5E28"/>
    <w:rsid w:val="000008CF"/>
    <w:rsid w:val="00002F9A"/>
    <w:rsid w:val="00003C16"/>
    <w:rsid w:val="00012571"/>
    <w:rsid w:val="00013B5B"/>
    <w:rsid w:val="00013BF3"/>
    <w:rsid w:val="00021DC3"/>
    <w:rsid w:val="000267EE"/>
    <w:rsid w:val="00034693"/>
    <w:rsid w:val="000374A1"/>
    <w:rsid w:val="000433FD"/>
    <w:rsid w:val="000451F3"/>
    <w:rsid w:val="0004571A"/>
    <w:rsid w:val="00055289"/>
    <w:rsid w:val="00057F45"/>
    <w:rsid w:val="0006533B"/>
    <w:rsid w:val="000730D3"/>
    <w:rsid w:val="00076BC9"/>
    <w:rsid w:val="00097CA2"/>
    <w:rsid w:val="000A3416"/>
    <w:rsid w:val="000B3A5B"/>
    <w:rsid w:val="000B5CE6"/>
    <w:rsid w:val="000C1F85"/>
    <w:rsid w:val="000C3480"/>
    <w:rsid w:val="000C7CAC"/>
    <w:rsid w:val="000D5D89"/>
    <w:rsid w:val="000E08B5"/>
    <w:rsid w:val="000E1870"/>
    <w:rsid w:val="000F0688"/>
    <w:rsid w:val="000F12B2"/>
    <w:rsid w:val="000F1A24"/>
    <w:rsid w:val="000F2E9A"/>
    <w:rsid w:val="000F3EEA"/>
    <w:rsid w:val="0010621A"/>
    <w:rsid w:val="00106344"/>
    <w:rsid w:val="00113420"/>
    <w:rsid w:val="001238A3"/>
    <w:rsid w:val="0013134D"/>
    <w:rsid w:val="001371CD"/>
    <w:rsid w:val="00143A78"/>
    <w:rsid w:val="00154AAF"/>
    <w:rsid w:val="00155341"/>
    <w:rsid w:val="0016138A"/>
    <w:rsid w:val="001625A4"/>
    <w:rsid w:val="001626F4"/>
    <w:rsid w:val="001722F7"/>
    <w:rsid w:val="00172637"/>
    <w:rsid w:val="001828BB"/>
    <w:rsid w:val="00186F91"/>
    <w:rsid w:val="0019321C"/>
    <w:rsid w:val="00195718"/>
    <w:rsid w:val="001968D1"/>
    <w:rsid w:val="001A0204"/>
    <w:rsid w:val="001A3B27"/>
    <w:rsid w:val="001A5E28"/>
    <w:rsid w:val="001A789A"/>
    <w:rsid w:val="001B435B"/>
    <w:rsid w:val="001C04B4"/>
    <w:rsid w:val="001C4ACD"/>
    <w:rsid w:val="001C6C6E"/>
    <w:rsid w:val="001D061B"/>
    <w:rsid w:val="001D28C5"/>
    <w:rsid w:val="001F13A8"/>
    <w:rsid w:val="001F3976"/>
    <w:rsid w:val="001F4F1B"/>
    <w:rsid w:val="00202489"/>
    <w:rsid w:val="00204124"/>
    <w:rsid w:val="0020534D"/>
    <w:rsid w:val="00206FAD"/>
    <w:rsid w:val="0021355B"/>
    <w:rsid w:val="00216765"/>
    <w:rsid w:val="00232654"/>
    <w:rsid w:val="00241655"/>
    <w:rsid w:val="00244291"/>
    <w:rsid w:val="00244837"/>
    <w:rsid w:val="00245D37"/>
    <w:rsid w:val="00253C1F"/>
    <w:rsid w:val="002728C4"/>
    <w:rsid w:val="00277645"/>
    <w:rsid w:val="00280D31"/>
    <w:rsid w:val="002838CF"/>
    <w:rsid w:val="0028480B"/>
    <w:rsid w:val="002863B4"/>
    <w:rsid w:val="00292437"/>
    <w:rsid w:val="002A0EBD"/>
    <w:rsid w:val="002A45B5"/>
    <w:rsid w:val="002A7801"/>
    <w:rsid w:val="002B41DC"/>
    <w:rsid w:val="002C393B"/>
    <w:rsid w:val="002C41E2"/>
    <w:rsid w:val="002D63D1"/>
    <w:rsid w:val="002E7481"/>
    <w:rsid w:val="002F1C5F"/>
    <w:rsid w:val="002F3888"/>
    <w:rsid w:val="002F7081"/>
    <w:rsid w:val="0030032A"/>
    <w:rsid w:val="00300ABE"/>
    <w:rsid w:val="00307ACA"/>
    <w:rsid w:val="00314E6C"/>
    <w:rsid w:val="003223CC"/>
    <w:rsid w:val="00331146"/>
    <w:rsid w:val="00333694"/>
    <w:rsid w:val="00335DB6"/>
    <w:rsid w:val="00336AE2"/>
    <w:rsid w:val="00337067"/>
    <w:rsid w:val="00361C68"/>
    <w:rsid w:val="00362B81"/>
    <w:rsid w:val="00372E5F"/>
    <w:rsid w:val="00377284"/>
    <w:rsid w:val="003833E2"/>
    <w:rsid w:val="00383804"/>
    <w:rsid w:val="00391823"/>
    <w:rsid w:val="00391C49"/>
    <w:rsid w:val="00396673"/>
    <w:rsid w:val="003A2E79"/>
    <w:rsid w:val="003A3446"/>
    <w:rsid w:val="003A568D"/>
    <w:rsid w:val="003B2D57"/>
    <w:rsid w:val="003B722F"/>
    <w:rsid w:val="003C59BB"/>
    <w:rsid w:val="003C7083"/>
    <w:rsid w:val="003D0F72"/>
    <w:rsid w:val="003D1EA9"/>
    <w:rsid w:val="003D35D4"/>
    <w:rsid w:val="003F5FD2"/>
    <w:rsid w:val="004009B9"/>
    <w:rsid w:val="004035F8"/>
    <w:rsid w:val="00404CD5"/>
    <w:rsid w:val="00421C48"/>
    <w:rsid w:val="0042735F"/>
    <w:rsid w:val="0042765D"/>
    <w:rsid w:val="00433041"/>
    <w:rsid w:val="004402FA"/>
    <w:rsid w:val="00441D77"/>
    <w:rsid w:val="00454796"/>
    <w:rsid w:val="00457393"/>
    <w:rsid w:val="00461F76"/>
    <w:rsid w:val="00471368"/>
    <w:rsid w:val="00472D62"/>
    <w:rsid w:val="00473D7C"/>
    <w:rsid w:val="004A2220"/>
    <w:rsid w:val="004A5B6F"/>
    <w:rsid w:val="004A6207"/>
    <w:rsid w:val="004B4366"/>
    <w:rsid w:val="004C272E"/>
    <w:rsid w:val="004C492D"/>
    <w:rsid w:val="004C6CB3"/>
    <w:rsid w:val="004C6F7A"/>
    <w:rsid w:val="004D2362"/>
    <w:rsid w:val="004D24CB"/>
    <w:rsid w:val="004D419D"/>
    <w:rsid w:val="004E0DB0"/>
    <w:rsid w:val="004E3F19"/>
    <w:rsid w:val="004F07CE"/>
    <w:rsid w:val="004F2ABE"/>
    <w:rsid w:val="004F4E06"/>
    <w:rsid w:val="004F6C2D"/>
    <w:rsid w:val="00501EBB"/>
    <w:rsid w:val="00506E7D"/>
    <w:rsid w:val="005234C8"/>
    <w:rsid w:val="00535D32"/>
    <w:rsid w:val="005414B5"/>
    <w:rsid w:val="0054571B"/>
    <w:rsid w:val="00551771"/>
    <w:rsid w:val="00557CB1"/>
    <w:rsid w:val="005746D8"/>
    <w:rsid w:val="005756D7"/>
    <w:rsid w:val="00577DC0"/>
    <w:rsid w:val="00582232"/>
    <w:rsid w:val="005A0BBF"/>
    <w:rsid w:val="005A0F82"/>
    <w:rsid w:val="005A3197"/>
    <w:rsid w:val="005B5A4B"/>
    <w:rsid w:val="005C0AB6"/>
    <w:rsid w:val="005C6BBC"/>
    <w:rsid w:val="005C7B36"/>
    <w:rsid w:val="005D4342"/>
    <w:rsid w:val="005E4801"/>
    <w:rsid w:val="006100DA"/>
    <w:rsid w:val="006120BC"/>
    <w:rsid w:val="00617976"/>
    <w:rsid w:val="00630923"/>
    <w:rsid w:val="00632A4A"/>
    <w:rsid w:val="00640053"/>
    <w:rsid w:val="006401C8"/>
    <w:rsid w:val="00661052"/>
    <w:rsid w:val="00661DF0"/>
    <w:rsid w:val="00664911"/>
    <w:rsid w:val="00677377"/>
    <w:rsid w:val="006834B5"/>
    <w:rsid w:val="006844B2"/>
    <w:rsid w:val="0068774A"/>
    <w:rsid w:val="00691C9B"/>
    <w:rsid w:val="006953EC"/>
    <w:rsid w:val="00697227"/>
    <w:rsid w:val="006A52D0"/>
    <w:rsid w:val="006B2BF9"/>
    <w:rsid w:val="006B4DEF"/>
    <w:rsid w:val="006C5CB5"/>
    <w:rsid w:val="006C5EB5"/>
    <w:rsid w:val="006C7702"/>
    <w:rsid w:val="006C7CA1"/>
    <w:rsid w:val="006D4D8C"/>
    <w:rsid w:val="006F0456"/>
    <w:rsid w:val="006F708B"/>
    <w:rsid w:val="00703CD0"/>
    <w:rsid w:val="00713CA8"/>
    <w:rsid w:val="00714A95"/>
    <w:rsid w:val="00715971"/>
    <w:rsid w:val="00716BAE"/>
    <w:rsid w:val="00723571"/>
    <w:rsid w:val="00724F2E"/>
    <w:rsid w:val="00730523"/>
    <w:rsid w:val="00730588"/>
    <w:rsid w:val="00735351"/>
    <w:rsid w:val="007375A1"/>
    <w:rsid w:val="00737909"/>
    <w:rsid w:val="0074332E"/>
    <w:rsid w:val="00744DF2"/>
    <w:rsid w:val="00760441"/>
    <w:rsid w:val="00765052"/>
    <w:rsid w:val="00765815"/>
    <w:rsid w:val="00767F43"/>
    <w:rsid w:val="007701A3"/>
    <w:rsid w:val="0078226F"/>
    <w:rsid w:val="0078735C"/>
    <w:rsid w:val="007A6638"/>
    <w:rsid w:val="007A6E57"/>
    <w:rsid w:val="007B2E73"/>
    <w:rsid w:val="007B3BEF"/>
    <w:rsid w:val="007B3DC9"/>
    <w:rsid w:val="007B5077"/>
    <w:rsid w:val="007C0552"/>
    <w:rsid w:val="007C2059"/>
    <w:rsid w:val="007C21AE"/>
    <w:rsid w:val="007C5C5D"/>
    <w:rsid w:val="007C7290"/>
    <w:rsid w:val="007D58C6"/>
    <w:rsid w:val="007D62A2"/>
    <w:rsid w:val="007D7020"/>
    <w:rsid w:val="007E2B9D"/>
    <w:rsid w:val="007E351D"/>
    <w:rsid w:val="007F0BA0"/>
    <w:rsid w:val="00800A7A"/>
    <w:rsid w:val="00803DD7"/>
    <w:rsid w:val="00807851"/>
    <w:rsid w:val="00832263"/>
    <w:rsid w:val="00840D5F"/>
    <w:rsid w:val="00841C85"/>
    <w:rsid w:val="0085063E"/>
    <w:rsid w:val="00850D56"/>
    <w:rsid w:val="00856E60"/>
    <w:rsid w:val="0086253A"/>
    <w:rsid w:val="0087138C"/>
    <w:rsid w:val="00871CF5"/>
    <w:rsid w:val="00877861"/>
    <w:rsid w:val="00880CB9"/>
    <w:rsid w:val="00881419"/>
    <w:rsid w:val="008906AB"/>
    <w:rsid w:val="00891515"/>
    <w:rsid w:val="008930BA"/>
    <w:rsid w:val="00895366"/>
    <w:rsid w:val="008A32D0"/>
    <w:rsid w:val="008A7970"/>
    <w:rsid w:val="008A7EBF"/>
    <w:rsid w:val="008C0D80"/>
    <w:rsid w:val="008C6515"/>
    <w:rsid w:val="008C7BD8"/>
    <w:rsid w:val="008D08DF"/>
    <w:rsid w:val="008D65D6"/>
    <w:rsid w:val="008E7C7A"/>
    <w:rsid w:val="008F0443"/>
    <w:rsid w:val="008F52BB"/>
    <w:rsid w:val="008F721D"/>
    <w:rsid w:val="00902AC6"/>
    <w:rsid w:val="00906B78"/>
    <w:rsid w:val="00921A3C"/>
    <w:rsid w:val="00921C3C"/>
    <w:rsid w:val="00927C6E"/>
    <w:rsid w:val="009303AD"/>
    <w:rsid w:val="00931D37"/>
    <w:rsid w:val="00936A2D"/>
    <w:rsid w:val="00941503"/>
    <w:rsid w:val="009446D2"/>
    <w:rsid w:val="009478AB"/>
    <w:rsid w:val="00956A27"/>
    <w:rsid w:val="00960266"/>
    <w:rsid w:val="00973B22"/>
    <w:rsid w:val="00980E6D"/>
    <w:rsid w:val="009819FC"/>
    <w:rsid w:val="00984C5C"/>
    <w:rsid w:val="009859A1"/>
    <w:rsid w:val="00993307"/>
    <w:rsid w:val="009B0B4E"/>
    <w:rsid w:val="009B64D8"/>
    <w:rsid w:val="009C61DF"/>
    <w:rsid w:val="009D4294"/>
    <w:rsid w:val="009D470B"/>
    <w:rsid w:val="009F7045"/>
    <w:rsid w:val="00A01CE1"/>
    <w:rsid w:val="00A03194"/>
    <w:rsid w:val="00A315F3"/>
    <w:rsid w:val="00A36859"/>
    <w:rsid w:val="00A378A8"/>
    <w:rsid w:val="00A402AF"/>
    <w:rsid w:val="00A4051C"/>
    <w:rsid w:val="00A41E18"/>
    <w:rsid w:val="00A42C33"/>
    <w:rsid w:val="00A4498D"/>
    <w:rsid w:val="00A45CDB"/>
    <w:rsid w:val="00A57238"/>
    <w:rsid w:val="00A7541B"/>
    <w:rsid w:val="00A772E0"/>
    <w:rsid w:val="00A84127"/>
    <w:rsid w:val="00A86473"/>
    <w:rsid w:val="00A87090"/>
    <w:rsid w:val="00A90658"/>
    <w:rsid w:val="00AA3DB3"/>
    <w:rsid w:val="00AB576B"/>
    <w:rsid w:val="00AD704F"/>
    <w:rsid w:val="00AE0A3B"/>
    <w:rsid w:val="00AE7BD1"/>
    <w:rsid w:val="00B01DD0"/>
    <w:rsid w:val="00B01EAE"/>
    <w:rsid w:val="00B03779"/>
    <w:rsid w:val="00B0705C"/>
    <w:rsid w:val="00B11AB3"/>
    <w:rsid w:val="00B11E27"/>
    <w:rsid w:val="00B13227"/>
    <w:rsid w:val="00B17D7A"/>
    <w:rsid w:val="00B35E1C"/>
    <w:rsid w:val="00B3616C"/>
    <w:rsid w:val="00B406CF"/>
    <w:rsid w:val="00B4279C"/>
    <w:rsid w:val="00B44F0B"/>
    <w:rsid w:val="00B50866"/>
    <w:rsid w:val="00B52D55"/>
    <w:rsid w:val="00B55E21"/>
    <w:rsid w:val="00B568A0"/>
    <w:rsid w:val="00B62B3A"/>
    <w:rsid w:val="00B62D0F"/>
    <w:rsid w:val="00B72660"/>
    <w:rsid w:val="00B72E8E"/>
    <w:rsid w:val="00B77BAD"/>
    <w:rsid w:val="00B82281"/>
    <w:rsid w:val="00B87F65"/>
    <w:rsid w:val="00B96078"/>
    <w:rsid w:val="00B97258"/>
    <w:rsid w:val="00B97768"/>
    <w:rsid w:val="00BA3D65"/>
    <w:rsid w:val="00BB2923"/>
    <w:rsid w:val="00BB5EAB"/>
    <w:rsid w:val="00BB729B"/>
    <w:rsid w:val="00BB7C68"/>
    <w:rsid w:val="00BC23D1"/>
    <w:rsid w:val="00BD2E0B"/>
    <w:rsid w:val="00BD7095"/>
    <w:rsid w:val="00BE0087"/>
    <w:rsid w:val="00BE1393"/>
    <w:rsid w:val="00BE53B9"/>
    <w:rsid w:val="00BF4E9B"/>
    <w:rsid w:val="00C03509"/>
    <w:rsid w:val="00C03E1A"/>
    <w:rsid w:val="00C07835"/>
    <w:rsid w:val="00C24AD0"/>
    <w:rsid w:val="00C26135"/>
    <w:rsid w:val="00C30C9A"/>
    <w:rsid w:val="00C37954"/>
    <w:rsid w:val="00C43E0D"/>
    <w:rsid w:val="00C55C2D"/>
    <w:rsid w:val="00C6221F"/>
    <w:rsid w:val="00C62F32"/>
    <w:rsid w:val="00C64D85"/>
    <w:rsid w:val="00C71864"/>
    <w:rsid w:val="00C734CF"/>
    <w:rsid w:val="00C746E8"/>
    <w:rsid w:val="00C84539"/>
    <w:rsid w:val="00C851C1"/>
    <w:rsid w:val="00C85D36"/>
    <w:rsid w:val="00C86394"/>
    <w:rsid w:val="00C86DDC"/>
    <w:rsid w:val="00C90F05"/>
    <w:rsid w:val="00C933EB"/>
    <w:rsid w:val="00CA3C94"/>
    <w:rsid w:val="00CA4CFD"/>
    <w:rsid w:val="00CB2BDC"/>
    <w:rsid w:val="00CB5E80"/>
    <w:rsid w:val="00CC2613"/>
    <w:rsid w:val="00CC62C0"/>
    <w:rsid w:val="00CC6CBC"/>
    <w:rsid w:val="00CD7C96"/>
    <w:rsid w:val="00CD7F04"/>
    <w:rsid w:val="00CF4BAC"/>
    <w:rsid w:val="00CF7615"/>
    <w:rsid w:val="00D01D0E"/>
    <w:rsid w:val="00D05F08"/>
    <w:rsid w:val="00D1155C"/>
    <w:rsid w:val="00D14456"/>
    <w:rsid w:val="00D16EFE"/>
    <w:rsid w:val="00D25840"/>
    <w:rsid w:val="00D3399B"/>
    <w:rsid w:val="00D34036"/>
    <w:rsid w:val="00D35532"/>
    <w:rsid w:val="00D468FA"/>
    <w:rsid w:val="00D54359"/>
    <w:rsid w:val="00D5466B"/>
    <w:rsid w:val="00D5474D"/>
    <w:rsid w:val="00D60A30"/>
    <w:rsid w:val="00D62972"/>
    <w:rsid w:val="00D6502D"/>
    <w:rsid w:val="00D71159"/>
    <w:rsid w:val="00D71246"/>
    <w:rsid w:val="00D72FD9"/>
    <w:rsid w:val="00D7300D"/>
    <w:rsid w:val="00D755AC"/>
    <w:rsid w:val="00D9021F"/>
    <w:rsid w:val="00D943EC"/>
    <w:rsid w:val="00DA3079"/>
    <w:rsid w:val="00DB3BEA"/>
    <w:rsid w:val="00DB7E78"/>
    <w:rsid w:val="00DB7F5B"/>
    <w:rsid w:val="00DC54B0"/>
    <w:rsid w:val="00DD30A0"/>
    <w:rsid w:val="00DD6121"/>
    <w:rsid w:val="00DE1965"/>
    <w:rsid w:val="00DE2971"/>
    <w:rsid w:val="00DE7A2F"/>
    <w:rsid w:val="00DF1640"/>
    <w:rsid w:val="00DF3C7E"/>
    <w:rsid w:val="00DF7CC1"/>
    <w:rsid w:val="00E13C8D"/>
    <w:rsid w:val="00E17A19"/>
    <w:rsid w:val="00E20AD5"/>
    <w:rsid w:val="00E21801"/>
    <w:rsid w:val="00E22B14"/>
    <w:rsid w:val="00E47825"/>
    <w:rsid w:val="00E52E8C"/>
    <w:rsid w:val="00E54F02"/>
    <w:rsid w:val="00E55DDA"/>
    <w:rsid w:val="00E56CE4"/>
    <w:rsid w:val="00E64717"/>
    <w:rsid w:val="00E67BBD"/>
    <w:rsid w:val="00E71A21"/>
    <w:rsid w:val="00E7780E"/>
    <w:rsid w:val="00EA1A07"/>
    <w:rsid w:val="00EB541A"/>
    <w:rsid w:val="00EC10C1"/>
    <w:rsid w:val="00EC3649"/>
    <w:rsid w:val="00EC4D06"/>
    <w:rsid w:val="00ED0A6C"/>
    <w:rsid w:val="00ED63A0"/>
    <w:rsid w:val="00EE0BBA"/>
    <w:rsid w:val="00EF2640"/>
    <w:rsid w:val="00EF6832"/>
    <w:rsid w:val="00F17F56"/>
    <w:rsid w:val="00F205E1"/>
    <w:rsid w:val="00F2162F"/>
    <w:rsid w:val="00F230DF"/>
    <w:rsid w:val="00F3002B"/>
    <w:rsid w:val="00F31704"/>
    <w:rsid w:val="00F453E0"/>
    <w:rsid w:val="00F501E0"/>
    <w:rsid w:val="00F50614"/>
    <w:rsid w:val="00F53C07"/>
    <w:rsid w:val="00F63129"/>
    <w:rsid w:val="00F66B21"/>
    <w:rsid w:val="00F852E4"/>
    <w:rsid w:val="00F9409E"/>
    <w:rsid w:val="00FA2D36"/>
    <w:rsid w:val="00FA31CC"/>
    <w:rsid w:val="00FA56C6"/>
    <w:rsid w:val="00FA70C5"/>
    <w:rsid w:val="00FB0278"/>
    <w:rsid w:val="00FB2480"/>
    <w:rsid w:val="00FC1FEE"/>
    <w:rsid w:val="00FC2E4E"/>
    <w:rsid w:val="00FC34A4"/>
    <w:rsid w:val="00FD099E"/>
    <w:rsid w:val="00FD6ACC"/>
    <w:rsid w:val="00FE6325"/>
    <w:rsid w:val="00FF4B4A"/>
    <w:rsid w:val="00FF62C8"/>
    <w:rsid w:val="00FF7D6C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127"/>
  <w15:docId w15:val="{6F517D33-F1DE-497B-9DCD-3D6019CD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49"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link w:val="EmailChar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Style1">
    <w:name w:val="Style1"/>
    <w:basedOn w:val="Email"/>
    <w:link w:val="Style1Char"/>
    <w:qFormat/>
    <w:rsid w:val="007E2B9D"/>
  </w:style>
  <w:style w:type="character" w:styleId="Hyperlink">
    <w:name w:val="Hyperlink"/>
    <w:basedOn w:val="DefaultParagraphFont"/>
    <w:uiPriority w:val="99"/>
    <w:unhideWhenUsed/>
    <w:rsid w:val="007E2B9D"/>
    <w:rPr>
      <w:color w:val="646464" w:themeColor="hyperlink"/>
      <w:u w:val="single"/>
    </w:rPr>
  </w:style>
  <w:style w:type="character" w:customStyle="1" w:styleId="EmailChar">
    <w:name w:val="Email Char"/>
    <w:basedOn w:val="DefaultParagraphFont"/>
    <w:link w:val="Email"/>
    <w:uiPriority w:val="1"/>
    <w:rsid w:val="007E2B9D"/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Style1Char">
    <w:name w:val="Style1 Char"/>
    <w:basedOn w:val="EmailChar"/>
    <w:link w:val="Style1"/>
    <w:rsid w:val="007E2B9D"/>
    <w:rPr>
      <w:rFonts w:eastAsiaTheme="minorHAnsi"/>
      <w:color w:val="577188" w:themeColor="accent1" w:themeShade="BF"/>
      <w:kern w:val="20"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7E2B9D"/>
    <w:pPr>
      <w:pBdr>
        <w:bottom w:val="single" w:sz="12" w:space="4" w:color="7E97A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7E97AD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2"/>
    <w:rsid w:val="007E2B9D"/>
    <w:rPr>
      <w:rFonts w:asciiTheme="majorHAnsi" w:eastAsiaTheme="majorEastAsia" w:hAnsiTheme="majorHAnsi" w:cstheme="majorBidi"/>
      <w:color w:val="7E97AD" w:themeColor="accent1"/>
      <w:kern w:val="28"/>
      <w:sz w:val="52"/>
      <w:szCs w:val="20"/>
    </w:rPr>
  </w:style>
  <w:style w:type="paragraph" w:customStyle="1" w:styleId="SectionHeading">
    <w:name w:val="Section Heading"/>
    <w:basedOn w:val="Normal"/>
    <w:next w:val="Normal"/>
    <w:uiPriority w:val="1"/>
    <w:qFormat/>
    <w:rsid w:val="004A5B6F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7E97AD" w:themeColor="accent1"/>
      <w:sz w:val="24"/>
      <w:szCs w:val="20"/>
    </w:rPr>
  </w:style>
  <w:style w:type="paragraph" w:styleId="ListParagraph">
    <w:name w:val="List Paragraph"/>
    <w:basedOn w:val="Normal"/>
    <w:uiPriority w:val="34"/>
    <w:unhideWhenUsed/>
    <w:qFormat/>
    <w:rsid w:val="00372E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7081"/>
    <w:rPr>
      <w:color w:val="969696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D2E0B"/>
  </w:style>
  <w:style w:type="character" w:styleId="CommentReference">
    <w:name w:val="annotation reference"/>
    <w:basedOn w:val="DefaultParagraphFont"/>
    <w:uiPriority w:val="99"/>
    <w:semiHidden/>
    <w:unhideWhenUsed/>
    <w:rsid w:val="007C5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6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10.18280/ria.330501" TargetMode="External"/><Relationship Id="rId18" Type="http://schemas.openxmlformats.org/officeDocument/2006/relationships/hyperlink" Target="https://github.com/sayedUtsha/Web-Development-Project-BloodBank-Dream-" TargetMode="External"/><Relationship Id="rId3" Type="http://schemas.openxmlformats.org/officeDocument/2006/relationships/styles" Target="styles.xml"/><Relationship Id="rId21" Type="http://schemas.openxmlformats.org/officeDocument/2006/relationships/hyperlink" Target="mailto:akhand@cse.kuet.ac.b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ayan082" TargetMode="External"/><Relationship Id="rId17" Type="http://schemas.openxmlformats.org/officeDocument/2006/relationships/hyperlink" Target="https://github.com/sayedUtsha/Movie-Mate-iOS-Project-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ecs-press.org/ijigsp/ijigsp-v11-n3/v11n3-4.html" TargetMode="External"/><Relationship Id="rId20" Type="http://schemas.openxmlformats.org/officeDocument/2006/relationships/hyperlink" Target="https://github.com/sayedUtsha/Moveable-Bridge-Automation-Hardware-Project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nayan1507082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yedUtsha/FruitGo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nayan082" TargetMode="External"/><Relationship Id="rId19" Type="http://schemas.openxmlformats.org/officeDocument/2006/relationships/hyperlink" Target="https://github.com/sayedUtsha/Bloodbank-Database-Project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nayan1507082@gmail.com" TargetMode="External"/><Relationship Id="rId14" Type="http://schemas.openxmlformats.org/officeDocument/2006/relationships/hyperlink" Target="https://github.com/sayedUtsha/SnakeGame" TargetMode="External"/><Relationship Id="rId22" Type="http://schemas.openxmlformats.org/officeDocument/2006/relationships/hyperlink" Target="mailto:milonislam@cse.kuet.ac.b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hon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C131-8EBE-4607-93C2-51D98C64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0</TotalTime>
  <Pages>2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 Azami Badhon</dc:creator>
  <cp:lastModifiedBy>Ahsan Habib</cp:lastModifiedBy>
  <cp:revision>2</cp:revision>
  <cp:lastPrinted>2020-06-18T16:36:00Z</cp:lastPrinted>
  <dcterms:created xsi:type="dcterms:W3CDTF">2020-07-05T00:25:00Z</dcterms:created>
  <dcterms:modified xsi:type="dcterms:W3CDTF">2020-07-05T00:25:00Z</dcterms:modified>
</cp:coreProperties>
</file>